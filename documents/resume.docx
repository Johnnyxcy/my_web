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3C796C" w:rsidRPr="00565B06" w14:paraId="047DF6F5" w14:textId="77777777" w:rsidTr="0061139D">
        <w:trPr>
          <w:gridBefore w:val="1"/>
          <w:gridAfter w:val="1"/>
          <w:wBefore w:w="725" w:type="dxa"/>
          <w:wAfter w:w="9" w:type="dxa"/>
          <w:trHeight w:hRule="exact" w:val="2199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0351253" w14:textId="5B847B54" w:rsidR="003C796C" w:rsidRPr="00565B06" w:rsidRDefault="00450D98" w:rsidP="00A15061">
            <w:pPr>
              <w:pStyle w:val="Title"/>
            </w:pPr>
            <w:r>
              <w:t>CHONGYI</w:t>
            </w:r>
            <w:r w:rsidR="004A0171" w:rsidRPr="004A0171">
              <w:rPr>
                <w:rFonts w:ascii="黑体" w:eastAsia="黑体" w:hAnsi="黑体" w:hint="eastAsia"/>
                <w:lang w:eastAsia="zh-CN"/>
              </w:rPr>
              <w:t>翀轶</w:t>
            </w:r>
          </w:p>
          <w:p w14:paraId="6F0CE55F" w14:textId="5EC66E02" w:rsidR="003C796C" w:rsidRPr="00565B06" w:rsidRDefault="00450D98" w:rsidP="00A15061">
            <w:pPr>
              <w:pStyle w:val="Subtitle"/>
            </w:pPr>
            <w:r>
              <w:t>XU</w:t>
            </w:r>
            <w:r w:rsidR="004A0171" w:rsidRPr="004A0171">
              <w:rPr>
                <w:rFonts w:ascii="黑体" w:eastAsia="黑体" w:hAnsi="黑体" w:cs="微软雅黑" w:hint="eastAsia"/>
                <w:lang w:eastAsia="zh-CN"/>
              </w:rPr>
              <w:t>许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182"/>
              <w:gridCol w:w="418"/>
            </w:tblGrid>
            <w:tr w:rsidR="003C796C" w:rsidRPr="009D0878" w14:paraId="26943E59" w14:textId="77777777" w:rsidTr="003C796C">
              <w:tc>
                <w:tcPr>
                  <w:tcW w:w="318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CC86AF1" w14:textId="0B7D8709" w:rsidR="003C796C" w:rsidRPr="000B55BD" w:rsidRDefault="000E05A2" w:rsidP="00A15061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-1496711095"/>
                      <w:placeholder>
                        <w:docPart w:val="31569E8B57114519AD334C61BB5C17E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A492F">
                        <w:t>xcy19970630</w:t>
                      </w:r>
                    </w:sdtContent>
                  </w:sdt>
                </w:p>
              </w:tc>
              <w:tc>
                <w:tcPr>
                  <w:tcW w:w="41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FBB7C17" w14:textId="3082E513" w:rsidR="003C796C" w:rsidRPr="009D0878" w:rsidRDefault="006A492F" w:rsidP="00A15061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7D2C3AB1" wp14:editId="5270D6F2">
                        <wp:extent cx="171450" cy="171450"/>
                        <wp:effectExtent l="0" t="0" r="0" b="0"/>
                        <wp:docPr id="9" name="Graphic 9" descr="Cha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chat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C796C" w:rsidRPr="009D0878" w14:paraId="1357EEA0" w14:textId="77777777" w:rsidTr="003C796C">
              <w:sdt>
                <w:sdtPr>
                  <w:alias w:val="Enter phone:"/>
                  <w:tag w:val="Enter phone:"/>
                  <w:id w:val="731810963"/>
                  <w:placeholder>
                    <w:docPart w:val="896D674D391041CA9F2FA235F7CACE4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82" w:type="dxa"/>
                      <w:tcMar>
                        <w:left w:w="720" w:type="dxa"/>
                        <w:right w:w="29" w:type="dxa"/>
                      </w:tcMar>
                    </w:tcPr>
                    <w:p w14:paraId="20289475" w14:textId="0CB472CE" w:rsidR="003C796C" w:rsidRPr="000B55BD" w:rsidRDefault="006A492F" w:rsidP="00A15061">
                      <w:pPr>
                        <w:pStyle w:val="ContactInfo"/>
                      </w:pPr>
                      <w:r>
                        <w:t>13336077139</w:t>
                      </w:r>
                    </w:p>
                  </w:tc>
                </w:sdtContent>
              </w:sdt>
              <w:tc>
                <w:tcPr>
                  <w:tcW w:w="418" w:type="dxa"/>
                  <w:tcMar>
                    <w:left w:w="0" w:type="dxa"/>
                    <w:right w:w="0" w:type="dxa"/>
                  </w:tcMar>
                </w:tcPr>
                <w:p w14:paraId="4FD401DA" w14:textId="77777777" w:rsidR="003C796C" w:rsidRPr="009D0878" w:rsidRDefault="003C796C" w:rsidP="00A15061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A20FE4" wp14:editId="5C487E2F">
                            <wp:extent cx="109728" cy="109728"/>
                            <wp:effectExtent l="0" t="0" r="5080" b="5080"/>
                            <wp:docPr id="3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9A9BB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pHsg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C796C" w:rsidRPr="009D0878" w14:paraId="42FB4FD7" w14:textId="77777777" w:rsidTr="003C796C">
              <w:sdt>
                <w:sdtPr>
                  <w:rPr>
                    <w:rFonts w:hint="eastAsia"/>
                  </w:rPr>
                  <w:alias w:val="Enter email:"/>
                  <w:tag w:val="Enter email:"/>
                  <w:id w:val="894158685"/>
                  <w:placeholder>
                    <w:docPart w:val="1AB412CB9E3B423B83A23A7D50EC5C5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82" w:type="dxa"/>
                      <w:tcMar>
                        <w:left w:w="720" w:type="dxa"/>
                        <w:right w:w="29" w:type="dxa"/>
                      </w:tcMar>
                    </w:tcPr>
                    <w:p w14:paraId="2F6A2F37" w14:textId="14C1181A" w:rsidR="003C796C" w:rsidRPr="000B55BD" w:rsidRDefault="006A492F" w:rsidP="00A15061">
                      <w:pPr>
                        <w:pStyle w:val="ContactInfo"/>
                      </w:pPr>
                      <w:r w:rsidRPr="006A492F">
                        <w:t>584781225@qq.com</w:t>
                      </w:r>
                    </w:p>
                  </w:tc>
                </w:sdtContent>
              </w:sdt>
              <w:tc>
                <w:tcPr>
                  <w:tcW w:w="418" w:type="dxa"/>
                  <w:tcMar>
                    <w:left w:w="0" w:type="dxa"/>
                    <w:right w:w="0" w:type="dxa"/>
                  </w:tcMar>
                </w:tcPr>
                <w:p w14:paraId="17A22893" w14:textId="77777777" w:rsidR="003C796C" w:rsidRPr="009D0878" w:rsidRDefault="003C796C" w:rsidP="00A15061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41DC18A" wp14:editId="6496BD9F">
                            <wp:extent cx="137160" cy="91440"/>
                            <wp:effectExtent l="0" t="0" r="0" b="3810"/>
                            <wp:docPr id="4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2869E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EIWgUAAJ8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ATiFEIWgUAAJ8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C796C" w:rsidRPr="009D0878" w14:paraId="575A8512" w14:textId="77777777" w:rsidTr="003C796C">
              <w:sdt>
                <w:sdtPr>
                  <w:alias w:val="Enter LinkedIn profile:"/>
                  <w:tag w:val="Enter LinkedIn profile:"/>
                  <w:id w:val="-1627391661"/>
                  <w:placeholder>
                    <w:docPart w:val="7A1CD61BF217491FB7443DA275489121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82" w:type="dxa"/>
                      <w:tcMar>
                        <w:left w:w="720" w:type="dxa"/>
                        <w:right w:w="29" w:type="dxa"/>
                      </w:tcMar>
                    </w:tcPr>
                    <w:p w14:paraId="3E32CD0A" w14:textId="77777777" w:rsidR="003C796C" w:rsidRPr="000B55BD" w:rsidRDefault="003C796C" w:rsidP="00A15061">
                      <w:pPr>
                        <w:pStyle w:val="ContactInfo"/>
                      </w:pPr>
                      <w:r w:rsidRPr="000B55BD">
                        <w:t>linkedin.com/in/</w:t>
                      </w:r>
                      <w:proofErr w:type="spellStart"/>
                      <w:r w:rsidRPr="000B55BD">
                        <w:t>chongyix</w:t>
                      </w:r>
                      <w:proofErr w:type="spellEnd"/>
                      <w:r w:rsidRPr="000B55BD">
                        <w:t>/</w:t>
                      </w:r>
                    </w:p>
                  </w:tc>
                </w:sdtContent>
              </w:sdt>
              <w:tc>
                <w:tcPr>
                  <w:tcW w:w="418" w:type="dxa"/>
                  <w:tcMar>
                    <w:left w:w="0" w:type="dxa"/>
                    <w:right w:w="0" w:type="dxa"/>
                  </w:tcMar>
                </w:tcPr>
                <w:p w14:paraId="3DF0BB9F" w14:textId="77777777" w:rsidR="003C796C" w:rsidRPr="009D0878" w:rsidRDefault="003C796C" w:rsidP="00A15061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5F56B96" wp14:editId="332CFF68">
                            <wp:extent cx="109728" cy="109728"/>
                            <wp:effectExtent l="0" t="0" r="5080" b="5080"/>
                            <wp:docPr id="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58FDB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7knywwAABA/AAAOAAAAZHJzL2Uyb0RvYy54bWysW02PG7kRvQfIf2joGCA7zW7218DjPdi7&#10;wQLOxoAd5NyWNB5hNWpFLXvs/Pq8IqvabHvIIoJc3BrrqciqV6wPkv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D2T7knywwAABA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C796C" w:rsidRPr="009D0878" w14:paraId="149E3AF1" w14:textId="77777777" w:rsidTr="003C796C">
              <w:tc>
                <w:tcPr>
                  <w:tcW w:w="3182" w:type="dxa"/>
                  <w:tcMar>
                    <w:left w:w="720" w:type="dxa"/>
                    <w:right w:w="29" w:type="dxa"/>
                  </w:tcMar>
                </w:tcPr>
                <w:p w14:paraId="46AFFA3A" w14:textId="7906C0B5" w:rsidR="003C796C" w:rsidRPr="000B55BD" w:rsidRDefault="000E05A2" w:rsidP="00795AE7">
                  <w:pPr>
                    <w:pStyle w:val="ContactInfo"/>
                  </w:pPr>
                  <w:sdt>
                    <w:sdtPr>
                      <w:alias w:val="Enter Twitter/blog/portfolio:"/>
                      <w:tag w:val="Enter Twitter/blog/portfolio:"/>
                      <w:id w:val="1159347773"/>
                      <w:placeholder>
                        <w:docPart w:val="969C028A6014426F8952CD77AC05006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E234D">
                        <w:t>github.com/</w:t>
                      </w:r>
                      <w:proofErr w:type="spellStart"/>
                      <w:r w:rsidR="00AE234D">
                        <w:t>Johnnyxcy</w:t>
                      </w:r>
                      <w:proofErr w:type="spellEnd"/>
                    </w:sdtContent>
                  </w:sdt>
                </w:p>
              </w:tc>
              <w:tc>
                <w:tcPr>
                  <w:tcW w:w="418" w:type="dxa"/>
                  <w:tcMar>
                    <w:left w:w="0" w:type="dxa"/>
                    <w:right w:w="0" w:type="dxa"/>
                  </w:tcMar>
                </w:tcPr>
                <w:p w14:paraId="681F521E" w14:textId="77777777" w:rsidR="003C796C" w:rsidRPr="009D0878" w:rsidRDefault="003C796C" w:rsidP="00A15061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04F0F2C" wp14:editId="5405F562">
                            <wp:extent cx="118872" cy="118872"/>
                            <wp:effectExtent l="0" t="0" r="0" b="0"/>
                            <wp:docPr id="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BDD37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4E5x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+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9R3uBOcUAADw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47F490" w14:textId="77777777" w:rsidR="003C796C" w:rsidRPr="00565B06" w:rsidRDefault="003C796C" w:rsidP="00A15061">
            <w:pPr>
              <w:pStyle w:val="ContactInfo"/>
            </w:pPr>
          </w:p>
        </w:tc>
      </w:tr>
      <w:tr w:rsidR="00A77B4D" w:rsidRPr="00565B06" w14:paraId="07C154E9" w14:textId="77777777" w:rsidTr="0061139D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6F77C2C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A387BF" wp14:editId="339B676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DA0DC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6078722F" w14:textId="77777777" w:rsidR="00A77B4D" w:rsidRPr="00565B06" w:rsidRDefault="000E05A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B5478267FB04D49936B06C17B2D9EF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EE32E56" w14:textId="1372DE92" w:rsidR="007C0E0E" w:rsidRDefault="00367CEE" w:rsidP="00B47E1E">
      <w:pPr>
        <w:pStyle w:val="Heading2"/>
        <w:rPr>
          <w:rStyle w:val="Emphasis"/>
        </w:rPr>
      </w:pPr>
      <w:r>
        <w:t>Bachelor of Science</w:t>
      </w:r>
      <w:r w:rsidR="007C0E0E" w:rsidRPr="00565B06">
        <w:t xml:space="preserve"> | </w:t>
      </w:r>
      <w:r>
        <w:rPr>
          <w:rStyle w:val="Emphasis"/>
        </w:rPr>
        <w:t>University of Washington</w:t>
      </w:r>
      <w:r w:rsidR="0061139D">
        <w:rPr>
          <w:rStyle w:val="Emphasis"/>
        </w:rPr>
        <w:t>, Seattle, WA, United States</w:t>
      </w:r>
    </w:p>
    <w:p w14:paraId="38D14C20" w14:textId="4D932CCE" w:rsidR="004A0171" w:rsidRPr="00565B06" w:rsidRDefault="004A0171" w:rsidP="00B47E1E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理学</w:t>
      </w:r>
      <w:r w:rsidRPr="004A0171">
        <w:rPr>
          <w:rFonts w:ascii="黑体" w:eastAsia="黑体" w:hAnsi="黑体" w:hint="eastAsia"/>
          <w:lang w:eastAsia="zh-CN"/>
        </w:rPr>
        <w:t>学士</w:t>
      </w:r>
      <w:r w:rsidRPr="00565B06">
        <w:rPr>
          <w:lang w:eastAsia="zh-CN"/>
        </w:rPr>
        <w:t xml:space="preserve">| </w:t>
      </w:r>
      <w:r w:rsidRPr="004A0171">
        <w:rPr>
          <w:rStyle w:val="Emphasis"/>
          <w:rFonts w:ascii="黑体" w:eastAsia="黑体" w:hAnsi="黑体" w:hint="eastAsia"/>
          <w:lang w:eastAsia="zh-CN"/>
        </w:rPr>
        <w:t>华盛顿大学，美国</w:t>
      </w:r>
      <w:r w:rsidRPr="004A0171">
        <w:rPr>
          <w:rStyle w:val="Emphasis"/>
          <w:rFonts w:ascii="黑体" w:eastAsia="黑体" w:hAnsi="黑体" w:cs="微软雅黑" w:hint="eastAsia"/>
          <w:lang w:eastAsia="zh-CN"/>
        </w:rPr>
        <w:t>华盛顿州西雅图</w:t>
      </w:r>
      <w:r>
        <w:rPr>
          <w:rStyle w:val="Emphasis"/>
          <w:rFonts w:ascii="黑体" w:eastAsia="黑体" w:hAnsi="黑体" w:hint="eastAsia"/>
          <w:lang w:eastAsia="zh-CN"/>
        </w:rPr>
        <w:t>市</w:t>
      </w:r>
    </w:p>
    <w:p w14:paraId="0C755BDB" w14:textId="6F62E358" w:rsidR="007C0E0E" w:rsidRPr="00565B06" w:rsidRDefault="007F4406" w:rsidP="004F199F">
      <w:pPr>
        <w:pStyle w:val="Heading3"/>
      </w:pPr>
      <w:r>
        <w:t>sept 2015</w:t>
      </w:r>
      <w:r w:rsidR="007C0E0E" w:rsidRPr="00565B06">
        <w:t xml:space="preserve"> – </w:t>
      </w:r>
      <w:r w:rsidR="00312FF1" w:rsidRPr="00312FF1">
        <w:rPr>
          <w:rFonts w:hint="eastAsia"/>
        </w:rPr>
        <w:t>JUNE</w:t>
      </w:r>
      <w:r w:rsidR="00312FF1">
        <w:t xml:space="preserve"> 2019</w:t>
      </w:r>
    </w:p>
    <w:p w14:paraId="0D51A665" w14:textId="4E27F488" w:rsidR="007F4406" w:rsidRDefault="00367CEE" w:rsidP="0061139D">
      <w:r>
        <w:t xml:space="preserve">Major in Data Sciences and Statistics, under </w:t>
      </w:r>
      <w:r w:rsidR="0061139D">
        <w:t xml:space="preserve">the department of </w:t>
      </w:r>
      <w:r>
        <w:t>Applied &amp; Computational Mathematical Science</w:t>
      </w:r>
    </w:p>
    <w:p w14:paraId="6DDCD2CE" w14:textId="0177C9A2" w:rsidR="004A0171" w:rsidRPr="004A0171" w:rsidRDefault="004A0171" w:rsidP="0061139D">
      <w:pPr>
        <w:rPr>
          <w:rFonts w:ascii="黑体" w:eastAsia="黑体" w:hAnsi="黑体"/>
          <w:lang w:eastAsia="zh-CN"/>
        </w:rPr>
      </w:pPr>
      <w:r w:rsidRPr="004A0171">
        <w:rPr>
          <w:rFonts w:ascii="黑体" w:eastAsia="黑体" w:hAnsi="黑体" w:hint="eastAsia"/>
          <w:lang w:eastAsia="zh-CN"/>
        </w:rPr>
        <w:t>理学院应用与计算数学科学专业，数据科学与统计分支</w:t>
      </w:r>
    </w:p>
    <w:p w14:paraId="75EAA8E1" w14:textId="187AF268" w:rsidR="0061139D" w:rsidRDefault="0061139D" w:rsidP="0061139D">
      <w:pPr>
        <w:pStyle w:val="Heading2"/>
        <w:rPr>
          <w:rStyle w:val="Emphasis"/>
        </w:rPr>
      </w:pPr>
      <w:r>
        <w:t xml:space="preserve">High School </w:t>
      </w:r>
      <w:r w:rsidRPr="00565B06">
        <w:t xml:space="preserve">| </w:t>
      </w:r>
      <w:r>
        <w:rPr>
          <w:rStyle w:val="Emphasis"/>
        </w:rPr>
        <w:t>All Saints Academy, Lakeland, FL, United States</w:t>
      </w:r>
    </w:p>
    <w:p w14:paraId="3FB24EE8" w14:textId="6C9D105F" w:rsidR="004A0171" w:rsidRPr="00565B06" w:rsidRDefault="004A0171" w:rsidP="0061139D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高中</w:t>
      </w:r>
      <w:r w:rsidRPr="00565B06">
        <w:rPr>
          <w:lang w:eastAsia="zh-CN"/>
        </w:rPr>
        <w:t xml:space="preserve">| </w:t>
      </w:r>
      <w:r>
        <w:rPr>
          <w:rStyle w:val="Emphasis"/>
        </w:rPr>
        <w:t>All Saints Academy</w:t>
      </w:r>
      <w:r w:rsidRPr="004A0171">
        <w:rPr>
          <w:rStyle w:val="Emphasis"/>
          <w:rFonts w:ascii="黑体" w:eastAsia="黑体" w:hAnsi="黑体" w:hint="eastAsia"/>
          <w:lang w:eastAsia="zh-CN"/>
        </w:rPr>
        <w:t>，美国</w:t>
      </w:r>
      <w:r>
        <w:rPr>
          <w:rStyle w:val="Emphasis"/>
          <w:rFonts w:ascii="黑体" w:eastAsia="黑体" w:hAnsi="黑体" w:cs="微软雅黑" w:hint="eastAsia"/>
          <w:lang w:eastAsia="zh-CN"/>
        </w:rPr>
        <w:t>佛罗里达州</w:t>
      </w:r>
      <w:r w:rsidRPr="004A0171">
        <w:rPr>
          <w:rStyle w:val="Emphasis"/>
          <w:rFonts w:hint="eastAsia"/>
        </w:rPr>
        <w:t>Lakeland</w:t>
      </w:r>
      <w:r>
        <w:rPr>
          <w:rStyle w:val="Emphasis"/>
          <w:rFonts w:ascii="黑体" w:eastAsia="黑体" w:hAnsi="黑体" w:cs="微软雅黑" w:hint="eastAsia"/>
          <w:lang w:eastAsia="zh-CN"/>
        </w:rPr>
        <w:t>市</w:t>
      </w:r>
      <w:r w:rsidRPr="004A0171">
        <w:rPr>
          <w:rStyle w:val="Emphasis"/>
          <w:rFonts w:ascii="黑体" w:eastAsia="黑体" w:hAnsi="黑体"/>
          <w:lang w:eastAsia="zh-CN"/>
        </w:rPr>
        <w:t xml:space="preserve"> </w:t>
      </w:r>
    </w:p>
    <w:p w14:paraId="465DC749" w14:textId="4251516C" w:rsidR="0061139D" w:rsidRPr="00565B06" w:rsidRDefault="0061139D" w:rsidP="0061139D">
      <w:pPr>
        <w:pStyle w:val="Heading3"/>
      </w:pPr>
      <w:r>
        <w:t>Jan 2013</w:t>
      </w:r>
      <w:r w:rsidRPr="00565B06">
        <w:t xml:space="preserve"> – </w:t>
      </w:r>
      <w:r>
        <w:t>June 2015</w:t>
      </w:r>
    </w:p>
    <w:p w14:paraId="310666C3" w14:textId="4D65E46E" w:rsidR="0061139D" w:rsidRDefault="0061139D" w:rsidP="0061139D">
      <w:pPr>
        <w:pStyle w:val="Heading2"/>
        <w:rPr>
          <w:rStyle w:val="Emphasis"/>
        </w:rPr>
      </w:pPr>
      <w:r>
        <w:t>Middle School</w:t>
      </w:r>
      <w:r w:rsidRPr="00565B06">
        <w:t xml:space="preserve"> | </w:t>
      </w:r>
      <w:proofErr w:type="spellStart"/>
      <w:r>
        <w:rPr>
          <w:rStyle w:val="Emphasis"/>
        </w:rPr>
        <w:t>Jinxiu</w:t>
      </w:r>
      <w:proofErr w:type="spellEnd"/>
      <w:r>
        <w:rPr>
          <w:rStyle w:val="Emphasis"/>
        </w:rPr>
        <w:t xml:space="preserve"> Middle School, Hangzhou, Zhejiang, China</w:t>
      </w:r>
    </w:p>
    <w:p w14:paraId="58F91D49" w14:textId="5759BD9E" w:rsidR="004A0171" w:rsidRPr="00565B06" w:rsidRDefault="004A0171" w:rsidP="0061139D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初中</w:t>
      </w:r>
      <w:r w:rsidRPr="00565B06">
        <w:rPr>
          <w:lang w:eastAsia="zh-CN"/>
        </w:rPr>
        <w:t xml:space="preserve">| </w:t>
      </w:r>
      <w:r>
        <w:rPr>
          <w:rStyle w:val="Emphasis"/>
          <w:rFonts w:ascii="黑体" w:eastAsia="黑体" w:hAnsi="黑体" w:hint="eastAsia"/>
          <w:lang w:eastAsia="zh-CN"/>
        </w:rPr>
        <w:t>锦绣中学</w:t>
      </w:r>
      <w:r w:rsidRPr="004A0171">
        <w:rPr>
          <w:rStyle w:val="Emphasis"/>
          <w:rFonts w:ascii="黑体" w:eastAsia="黑体" w:hAnsi="黑体" w:hint="eastAsia"/>
          <w:lang w:eastAsia="zh-CN"/>
        </w:rPr>
        <w:t>，</w:t>
      </w:r>
      <w:r>
        <w:rPr>
          <w:rStyle w:val="Emphasis"/>
          <w:rFonts w:ascii="黑体" w:eastAsia="黑体" w:hAnsi="黑体" w:hint="eastAsia"/>
          <w:lang w:eastAsia="zh-CN"/>
        </w:rPr>
        <w:t>中国浙江省杭州市</w:t>
      </w:r>
    </w:p>
    <w:p w14:paraId="6A9875C3" w14:textId="7F950993" w:rsidR="0061139D" w:rsidRPr="00565B06" w:rsidRDefault="0061139D" w:rsidP="0061139D">
      <w:pPr>
        <w:pStyle w:val="Heading3"/>
      </w:pPr>
      <w:r>
        <w:t>SEP 2009</w:t>
      </w:r>
      <w:r w:rsidRPr="00565B06">
        <w:t xml:space="preserve"> – </w:t>
      </w:r>
      <w:r>
        <w:t>June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6BDFE97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0692F4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70D4771" wp14:editId="537A9F4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D3048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46C427" w14:textId="77777777" w:rsidR="005E088C" w:rsidRPr="00565B06" w:rsidRDefault="000E05A2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C8D93F4EFB564F8FB1941791A45FE20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80BE674" w14:textId="28CC36AF" w:rsidR="005E088C" w:rsidRDefault="007F4406" w:rsidP="00B47E1E">
      <w:pPr>
        <w:pStyle w:val="Heading2"/>
        <w:rPr>
          <w:rStyle w:val="Emphasis"/>
        </w:rPr>
      </w:pPr>
      <w:r>
        <w:t>Data Engineer</w:t>
      </w:r>
      <w:r w:rsidR="00112180">
        <w:t xml:space="preserve"> Internship</w:t>
      </w:r>
      <w:r w:rsidR="005E088C" w:rsidRPr="00565B06">
        <w:t xml:space="preserve"> | </w:t>
      </w:r>
      <w:r>
        <w:rPr>
          <w:rStyle w:val="Emphasis"/>
        </w:rPr>
        <w:t>Lenovo, China</w:t>
      </w:r>
    </w:p>
    <w:p w14:paraId="3D5A9AB6" w14:textId="445152D8" w:rsidR="004A0171" w:rsidRPr="00565B06" w:rsidRDefault="004A0171" w:rsidP="00B47E1E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数据工程师实习</w:t>
      </w:r>
      <w:r w:rsidRPr="00565B06">
        <w:rPr>
          <w:lang w:eastAsia="zh-CN"/>
        </w:rPr>
        <w:t xml:space="preserve">| </w:t>
      </w:r>
      <w:r>
        <w:rPr>
          <w:rStyle w:val="Emphasis"/>
          <w:rFonts w:ascii="黑体" w:eastAsia="黑体" w:hAnsi="黑体" w:hint="eastAsia"/>
          <w:lang w:eastAsia="zh-CN"/>
        </w:rPr>
        <w:t>联想，中国</w:t>
      </w:r>
    </w:p>
    <w:p w14:paraId="4B94A56A" w14:textId="1E966597" w:rsidR="005E088C" w:rsidRPr="00565B06" w:rsidRDefault="007F4406" w:rsidP="004F199F">
      <w:pPr>
        <w:pStyle w:val="Heading3"/>
        <w:rPr>
          <w:lang w:eastAsia="zh-CN"/>
        </w:rPr>
      </w:pPr>
      <w:r>
        <w:rPr>
          <w:lang w:eastAsia="zh-CN"/>
        </w:rPr>
        <w:t>AUG 2017</w:t>
      </w:r>
      <w:r w:rsidR="005E088C" w:rsidRPr="00565B06">
        <w:rPr>
          <w:lang w:eastAsia="zh-CN"/>
        </w:rPr>
        <w:t xml:space="preserve"> – </w:t>
      </w:r>
      <w:r w:rsidR="00112180">
        <w:rPr>
          <w:lang w:eastAsia="zh-CN"/>
        </w:rPr>
        <w:t>OCt</w:t>
      </w:r>
      <w:r>
        <w:rPr>
          <w:lang w:eastAsia="zh-CN"/>
        </w:rPr>
        <w:t xml:space="preserve"> 2017</w:t>
      </w:r>
    </w:p>
    <w:p w14:paraId="57CDB562" w14:textId="06AC147C" w:rsidR="004A0171" w:rsidRDefault="004A0171" w:rsidP="007F4406">
      <w:pPr>
        <w:rPr>
          <w:lang w:eastAsia="zh-CN"/>
        </w:rPr>
      </w:pPr>
      <w:r>
        <w:rPr>
          <w:lang w:eastAsia="zh-CN"/>
        </w:rPr>
        <w:t xml:space="preserve">Rebuild the structure of the existing database. Design, implement and test an interactable data platform. </w:t>
      </w:r>
    </w:p>
    <w:p w14:paraId="2DFFA5F4" w14:textId="54A8D9A9" w:rsidR="004A0171" w:rsidRPr="004A0171" w:rsidRDefault="004A0171" w:rsidP="007F4406">
      <w:pPr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项目组成员，为客户重建数据库架构，设计</w:t>
      </w:r>
      <w:r w:rsidR="00684026">
        <w:rPr>
          <w:rFonts w:ascii="黑体" w:eastAsia="黑体" w:hAnsi="黑体" w:hint="eastAsia"/>
          <w:lang w:eastAsia="zh-CN"/>
        </w:rPr>
        <w:t>开发</w:t>
      </w:r>
      <w:r>
        <w:rPr>
          <w:rFonts w:ascii="黑体" w:eastAsia="黑体" w:hAnsi="黑体" w:hint="eastAsia"/>
          <w:lang w:eastAsia="zh-CN"/>
        </w:rPr>
        <w:t>并测试交互式用户平台</w:t>
      </w:r>
    </w:p>
    <w:p w14:paraId="7A985FAF" w14:textId="059FBF13" w:rsidR="0061139D" w:rsidRDefault="0061139D" w:rsidP="007F4406">
      <w:pPr>
        <w:rPr>
          <w:sz w:val="21"/>
          <w:u w:val="single"/>
        </w:rPr>
      </w:pPr>
      <w:r w:rsidRPr="00112180">
        <w:rPr>
          <w:sz w:val="21"/>
          <w:u w:val="single"/>
        </w:rPr>
        <w:t xml:space="preserve">Keywords: </w:t>
      </w:r>
      <w:r w:rsidR="004A0171">
        <w:rPr>
          <w:sz w:val="21"/>
          <w:u w:val="single"/>
        </w:rPr>
        <w:t>Database Structure</w:t>
      </w:r>
      <w:r w:rsidRPr="00112180">
        <w:rPr>
          <w:sz w:val="21"/>
          <w:u w:val="single"/>
        </w:rPr>
        <w:t xml:space="preserve"> Design, SQL, NoSQL, Database</w:t>
      </w:r>
    </w:p>
    <w:p w14:paraId="0F4A76F7" w14:textId="4BE58575" w:rsidR="00112180" w:rsidRDefault="00684026" w:rsidP="00112180">
      <w:pPr>
        <w:pStyle w:val="Heading2"/>
        <w:rPr>
          <w:rStyle w:val="Emphasis"/>
        </w:rPr>
      </w:pPr>
      <w:r>
        <w:t xml:space="preserve">Front-end </w:t>
      </w:r>
      <w:r w:rsidR="00112180">
        <w:t>Engineer Internship</w:t>
      </w:r>
      <w:r w:rsidR="00112180" w:rsidRPr="00565B06">
        <w:t xml:space="preserve"> | </w:t>
      </w:r>
      <w:proofErr w:type="spellStart"/>
      <w:r w:rsidR="00112180">
        <w:rPr>
          <w:rStyle w:val="Emphasis"/>
        </w:rPr>
        <w:t>Welian</w:t>
      </w:r>
      <w:proofErr w:type="spellEnd"/>
      <w:r w:rsidR="00112180">
        <w:rPr>
          <w:rStyle w:val="Emphasis"/>
        </w:rPr>
        <w:t>, China</w:t>
      </w:r>
    </w:p>
    <w:p w14:paraId="0A05FBB9" w14:textId="77CB6E12" w:rsidR="004A0171" w:rsidRPr="00565B06" w:rsidRDefault="00684026" w:rsidP="00112180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前端</w:t>
      </w:r>
      <w:r w:rsidR="004A0171">
        <w:rPr>
          <w:rFonts w:ascii="黑体" w:eastAsia="黑体" w:hAnsi="黑体" w:hint="eastAsia"/>
          <w:lang w:eastAsia="zh-CN"/>
        </w:rPr>
        <w:t>工程师实习</w:t>
      </w:r>
      <w:r w:rsidR="004A0171" w:rsidRPr="00565B06">
        <w:rPr>
          <w:lang w:eastAsia="zh-CN"/>
        </w:rPr>
        <w:t xml:space="preserve">| </w:t>
      </w:r>
      <w:r w:rsidR="004A0171">
        <w:rPr>
          <w:rStyle w:val="Emphasis"/>
          <w:rFonts w:ascii="黑体" w:eastAsia="黑体" w:hAnsi="黑体" w:hint="eastAsia"/>
          <w:lang w:eastAsia="zh-CN"/>
        </w:rPr>
        <w:t>微链，中国</w:t>
      </w:r>
    </w:p>
    <w:p w14:paraId="5CBF8199" w14:textId="190A4679" w:rsidR="00112180" w:rsidRDefault="00112180" w:rsidP="00112180">
      <w:pPr>
        <w:pStyle w:val="Heading3"/>
      </w:pPr>
      <w:r>
        <w:t>AUG 2018</w:t>
      </w:r>
      <w:r w:rsidRPr="00565B06">
        <w:t xml:space="preserve"> – </w:t>
      </w:r>
      <w:r>
        <w:t>OCT 2018</w:t>
      </w:r>
    </w:p>
    <w:p w14:paraId="01BF0A39" w14:textId="485D1F94" w:rsidR="00684026" w:rsidRPr="00684026" w:rsidRDefault="009B105D" w:rsidP="00684026">
      <w:pPr>
        <w:rPr>
          <w:rFonts w:eastAsia="宋体"/>
          <w:lang w:eastAsia="zh-CN"/>
        </w:rPr>
      </w:pPr>
      <w:proofErr w:type="gramStart"/>
      <w:r>
        <w:rPr>
          <w:lang w:eastAsia="zh-CN"/>
        </w:rPr>
        <w:t>Design,</w:t>
      </w:r>
      <w:proofErr w:type="gramEnd"/>
      <w:r>
        <w:rPr>
          <w:lang w:eastAsia="zh-CN"/>
        </w:rPr>
        <w:t xml:space="preserve"> </w:t>
      </w:r>
      <w:r w:rsidR="00684026">
        <w:rPr>
          <w:lang w:eastAsia="zh-CN"/>
        </w:rPr>
        <w:t>implement and test static HTML page for both web user and APP user. Maintenance.</w:t>
      </w:r>
    </w:p>
    <w:p w14:paraId="3A3E43E2" w14:textId="43BFEB5E" w:rsidR="00684026" w:rsidRDefault="00684026" w:rsidP="00684026">
      <w:pPr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为网页端与手机端设计开发测试静态H</w:t>
      </w:r>
      <w:r>
        <w:rPr>
          <w:rFonts w:ascii="黑体" w:eastAsia="黑体" w:hAnsi="黑体"/>
          <w:lang w:eastAsia="zh-CN"/>
        </w:rPr>
        <w:t>TML</w:t>
      </w:r>
      <w:r>
        <w:rPr>
          <w:rFonts w:ascii="黑体" w:eastAsia="黑体" w:hAnsi="黑体" w:hint="eastAsia"/>
          <w:lang w:eastAsia="zh-CN"/>
        </w:rPr>
        <w:t>页面。官网与APP的日常维护</w:t>
      </w:r>
    </w:p>
    <w:p w14:paraId="2E074E12" w14:textId="5118FE50" w:rsidR="00112180" w:rsidRPr="00112180" w:rsidRDefault="00112180" w:rsidP="00112180">
      <w:pPr>
        <w:pStyle w:val="Heading3"/>
        <w:rPr>
          <w:rFonts w:asciiTheme="minorHAnsi" w:eastAsiaTheme="minorEastAsia" w:hAnsiTheme="minorHAnsi" w:cstheme="minorBidi"/>
          <w:caps w:val="0"/>
          <w:sz w:val="21"/>
          <w:szCs w:val="22"/>
          <w:u w:val="single"/>
        </w:rPr>
      </w:pPr>
      <w:r w:rsidRPr="00112180">
        <w:rPr>
          <w:rFonts w:asciiTheme="minorHAnsi" w:eastAsiaTheme="minorEastAsia" w:hAnsiTheme="minorHAnsi" w:cstheme="minorBidi"/>
          <w:caps w:val="0"/>
          <w:sz w:val="21"/>
          <w:szCs w:val="22"/>
          <w:u w:val="single"/>
        </w:rPr>
        <w:t xml:space="preserve">Keywords: </w:t>
      </w:r>
      <w:r>
        <w:rPr>
          <w:rFonts w:asciiTheme="minorHAnsi" w:eastAsiaTheme="minorEastAsia" w:hAnsiTheme="minorHAnsi" w:cstheme="minorBidi"/>
          <w:caps w:val="0"/>
          <w:sz w:val="21"/>
          <w:szCs w:val="22"/>
          <w:u w:val="single"/>
        </w:rPr>
        <w:t>Web Programming, PHP, HTML/CSS, J</w:t>
      </w:r>
      <w:r w:rsidR="00B66A60">
        <w:rPr>
          <w:rFonts w:asciiTheme="minorHAnsi" w:eastAsiaTheme="minorEastAsia" w:hAnsiTheme="minorHAnsi" w:cstheme="minorBidi"/>
          <w:caps w:val="0"/>
          <w:sz w:val="21"/>
          <w:szCs w:val="22"/>
          <w:u w:val="single"/>
        </w:rPr>
        <w:t>ava</w:t>
      </w:r>
      <w:r>
        <w:rPr>
          <w:rFonts w:asciiTheme="minorHAnsi" w:eastAsiaTheme="minorEastAsia" w:hAnsiTheme="minorHAnsi" w:cstheme="minorBidi"/>
          <w:caps w:val="0"/>
          <w:sz w:val="21"/>
          <w:szCs w:val="22"/>
          <w:u w:val="single"/>
        </w:rPr>
        <w:t>S</w:t>
      </w:r>
      <w:r w:rsidR="00B66A60">
        <w:rPr>
          <w:rFonts w:asciiTheme="minorHAnsi" w:eastAsiaTheme="minorEastAsia" w:hAnsiTheme="minorHAnsi" w:cstheme="minorBidi"/>
          <w:caps w:val="0"/>
          <w:sz w:val="21"/>
          <w:szCs w:val="22"/>
          <w:u w:val="single"/>
        </w:rPr>
        <w:t>cript</w:t>
      </w:r>
      <w:r w:rsidR="00684026">
        <w:rPr>
          <w:rFonts w:asciiTheme="minorHAnsi" w:eastAsiaTheme="minorEastAsia" w:hAnsiTheme="minorHAnsi" w:cstheme="minorBidi"/>
          <w:caps w:val="0"/>
          <w:sz w:val="21"/>
          <w:szCs w:val="22"/>
          <w:u w:val="single"/>
        </w:rPr>
        <w:t>, Nginx</w:t>
      </w:r>
    </w:p>
    <w:p w14:paraId="2BC44083" w14:textId="11CC1E1B" w:rsidR="00112180" w:rsidRDefault="00112180" w:rsidP="00112180">
      <w:pPr>
        <w:pStyle w:val="Heading2"/>
        <w:rPr>
          <w:rStyle w:val="Emphasis"/>
        </w:rPr>
      </w:pPr>
      <w:r>
        <w:t>Project Team Member</w:t>
      </w:r>
      <w:r w:rsidRPr="00565B06">
        <w:t xml:space="preserve"> | </w:t>
      </w:r>
      <w:r>
        <w:rPr>
          <w:rStyle w:val="Emphasis"/>
        </w:rPr>
        <w:t>University of Washington, United States</w:t>
      </w:r>
    </w:p>
    <w:p w14:paraId="5EABB4B8" w14:textId="1DDA48BD" w:rsidR="004A0171" w:rsidRPr="00565B06" w:rsidRDefault="004A0171" w:rsidP="00112180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项目组成员</w:t>
      </w:r>
      <w:r w:rsidRPr="00565B06">
        <w:rPr>
          <w:lang w:eastAsia="zh-CN"/>
        </w:rPr>
        <w:t xml:space="preserve">| </w:t>
      </w:r>
      <w:r w:rsidRPr="004A0171">
        <w:rPr>
          <w:rStyle w:val="Emphasis"/>
          <w:rFonts w:ascii="黑体" w:eastAsia="黑体" w:hAnsi="黑体" w:hint="eastAsia"/>
          <w:lang w:eastAsia="zh-CN"/>
        </w:rPr>
        <w:t>华盛顿大学</w:t>
      </w:r>
    </w:p>
    <w:p w14:paraId="22EBAADF" w14:textId="30EA89C7" w:rsidR="00112180" w:rsidRPr="00565B06" w:rsidRDefault="00112180" w:rsidP="00112180">
      <w:pPr>
        <w:pStyle w:val="Heading3"/>
        <w:rPr>
          <w:lang w:eastAsia="zh-CN"/>
        </w:rPr>
      </w:pPr>
      <w:r>
        <w:rPr>
          <w:lang w:eastAsia="zh-CN"/>
        </w:rPr>
        <w:t>sep 2018</w:t>
      </w:r>
      <w:r w:rsidRPr="00565B06">
        <w:rPr>
          <w:lang w:eastAsia="zh-CN"/>
        </w:rPr>
        <w:t xml:space="preserve"> – </w:t>
      </w:r>
      <w:r>
        <w:rPr>
          <w:lang w:eastAsia="zh-CN"/>
        </w:rPr>
        <w:t>dec 2018</w:t>
      </w:r>
    </w:p>
    <w:p w14:paraId="4606F937" w14:textId="34B55296" w:rsidR="00112180" w:rsidRDefault="00112180" w:rsidP="00112180">
      <w:r>
        <w:t>Project group intends to optimize the TA assignment at University of Washington</w:t>
      </w:r>
    </w:p>
    <w:p w14:paraId="2B2E0B60" w14:textId="0A549868" w:rsidR="00684026" w:rsidRDefault="00684026" w:rsidP="00112180">
      <w:pPr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项目组成员，为学校的助理教授分配提供最优化的解</w:t>
      </w:r>
    </w:p>
    <w:p w14:paraId="14938268" w14:textId="26167E7D" w:rsidR="00112180" w:rsidRDefault="00112180" w:rsidP="00112180">
      <w:pPr>
        <w:rPr>
          <w:sz w:val="21"/>
          <w:u w:val="single"/>
        </w:rPr>
      </w:pPr>
      <w:r w:rsidRPr="00112180">
        <w:rPr>
          <w:sz w:val="21"/>
          <w:u w:val="single"/>
        </w:rPr>
        <w:lastRenderedPageBreak/>
        <w:t>Keywords:</w:t>
      </w:r>
      <w:r>
        <w:rPr>
          <w:sz w:val="21"/>
          <w:u w:val="single"/>
        </w:rPr>
        <w:t xml:space="preserve"> Optimization</w:t>
      </w:r>
      <w:r w:rsidRPr="00112180">
        <w:rPr>
          <w:sz w:val="21"/>
          <w:u w:val="single"/>
        </w:rPr>
        <w:t xml:space="preserve">, </w:t>
      </w:r>
      <w:r>
        <w:rPr>
          <w:sz w:val="21"/>
          <w:u w:val="single"/>
        </w:rPr>
        <w:t>Mathematical Modeling,</w:t>
      </w:r>
      <w:r w:rsidRPr="00112180">
        <w:rPr>
          <w:sz w:val="21"/>
          <w:u w:val="single"/>
        </w:rPr>
        <w:t xml:space="preserve"> </w:t>
      </w:r>
      <w:r>
        <w:rPr>
          <w:sz w:val="21"/>
          <w:u w:val="single"/>
        </w:rPr>
        <w:t>Data Mining</w:t>
      </w:r>
      <w:r w:rsidRPr="00112180">
        <w:rPr>
          <w:sz w:val="21"/>
          <w:u w:val="single"/>
        </w:rPr>
        <w:t xml:space="preserve">, </w:t>
      </w:r>
      <w:r w:rsidR="00D14B91">
        <w:rPr>
          <w:sz w:val="21"/>
          <w:u w:val="single"/>
        </w:rPr>
        <w:t xml:space="preserve">Greedy </w:t>
      </w:r>
      <w:r>
        <w:rPr>
          <w:sz w:val="21"/>
          <w:u w:val="single"/>
        </w:rPr>
        <w:t>Algorithm</w:t>
      </w:r>
    </w:p>
    <w:p w14:paraId="25D38B5F" w14:textId="79CD6C78" w:rsidR="00112180" w:rsidRDefault="00112180" w:rsidP="00112180">
      <w:pPr>
        <w:pStyle w:val="Heading2"/>
        <w:rPr>
          <w:rStyle w:val="Emphasis"/>
        </w:rPr>
      </w:pPr>
      <w:r>
        <w:t>Project Team Member</w:t>
      </w:r>
      <w:r w:rsidRPr="00565B06">
        <w:t xml:space="preserve"> | </w:t>
      </w:r>
      <w:r>
        <w:rPr>
          <w:rStyle w:val="Emphasis"/>
        </w:rPr>
        <w:t>University of Washington, United States</w:t>
      </w:r>
    </w:p>
    <w:p w14:paraId="4F09AA0A" w14:textId="60593B86" w:rsidR="004A0171" w:rsidRPr="00565B06" w:rsidRDefault="004A0171" w:rsidP="004A0171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项目组成员</w:t>
      </w:r>
      <w:r w:rsidRPr="00565B06">
        <w:rPr>
          <w:lang w:eastAsia="zh-CN"/>
        </w:rPr>
        <w:t xml:space="preserve">| </w:t>
      </w:r>
      <w:r w:rsidRPr="004A0171">
        <w:rPr>
          <w:rStyle w:val="Emphasis"/>
          <w:rFonts w:ascii="黑体" w:eastAsia="黑体" w:hAnsi="黑体" w:hint="eastAsia"/>
          <w:lang w:eastAsia="zh-CN"/>
        </w:rPr>
        <w:t>华盛顿大学</w:t>
      </w:r>
    </w:p>
    <w:p w14:paraId="3F968FBB" w14:textId="4FB2D4EE" w:rsidR="00112180" w:rsidRPr="00565B06" w:rsidRDefault="00112180" w:rsidP="00112180">
      <w:pPr>
        <w:pStyle w:val="Heading3"/>
        <w:rPr>
          <w:lang w:eastAsia="zh-CN"/>
        </w:rPr>
      </w:pPr>
      <w:r>
        <w:rPr>
          <w:lang w:eastAsia="zh-CN"/>
        </w:rPr>
        <w:t>sep 201</w:t>
      </w:r>
      <w:r w:rsidR="00B33771">
        <w:rPr>
          <w:lang w:eastAsia="zh-CN"/>
        </w:rPr>
        <w:t>7</w:t>
      </w:r>
      <w:r w:rsidRPr="00565B06">
        <w:rPr>
          <w:lang w:eastAsia="zh-CN"/>
        </w:rPr>
        <w:t xml:space="preserve"> – </w:t>
      </w:r>
      <w:r>
        <w:rPr>
          <w:lang w:eastAsia="zh-CN"/>
        </w:rPr>
        <w:t>dec 201</w:t>
      </w:r>
      <w:r w:rsidR="00B33771">
        <w:rPr>
          <w:lang w:eastAsia="zh-CN"/>
        </w:rPr>
        <w:t>7</w:t>
      </w:r>
    </w:p>
    <w:p w14:paraId="0E14D912" w14:textId="7B31A692" w:rsidR="00112180" w:rsidRDefault="00112180" w:rsidP="00112180">
      <w:r>
        <w:t xml:space="preserve">Project group intends to </w:t>
      </w:r>
      <w:r w:rsidR="00B33771">
        <w:t xml:space="preserve">get a brief touch with </w:t>
      </w:r>
      <w:r w:rsidR="00684026">
        <w:rPr>
          <w:rFonts w:eastAsia="宋体"/>
          <w:lang w:eastAsia="zh-CN"/>
        </w:rPr>
        <w:t xml:space="preserve">popular </w:t>
      </w:r>
      <w:r w:rsidR="00AE234D">
        <w:rPr>
          <w:rFonts w:eastAsia="宋体"/>
          <w:lang w:eastAsia="zh-CN"/>
        </w:rPr>
        <w:t xml:space="preserve">topics in machine learning, including </w:t>
      </w:r>
      <w:r w:rsidR="00B33771">
        <w:t>computer vision</w:t>
      </w:r>
      <w:r w:rsidR="00AE234D">
        <w:t xml:space="preserve"> (</w:t>
      </w:r>
      <w:r w:rsidR="00B33771">
        <w:t>handwriting recognition, human face recognition</w:t>
      </w:r>
      <w:r w:rsidR="00AE234D">
        <w:t>) and Natural Language Process (</w:t>
      </w:r>
      <w:r w:rsidR="00B33771">
        <w:t>fake news detection</w:t>
      </w:r>
      <w:r w:rsidR="00AE234D">
        <w:t>)</w:t>
      </w:r>
      <w:r w:rsidR="00B33771">
        <w:t>, etc.</w:t>
      </w:r>
    </w:p>
    <w:p w14:paraId="1FC2738E" w14:textId="268E7257" w:rsidR="00684026" w:rsidRDefault="00684026" w:rsidP="00112180">
      <w:pPr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项目组成员，对</w:t>
      </w:r>
      <w:r w:rsidR="00AE234D">
        <w:rPr>
          <w:rFonts w:ascii="黑体" w:eastAsia="黑体" w:hAnsi="黑体" w:hint="eastAsia"/>
          <w:lang w:eastAsia="zh-CN"/>
        </w:rPr>
        <w:t>包括计算机视觉与自然语言处理在内的目前</w:t>
      </w:r>
      <w:r>
        <w:rPr>
          <w:rFonts w:ascii="黑体" w:eastAsia="黑体" w:hAnsi="黑体" w:hint="eastAsia"/>
          <w:lang w:eastAsia="zh-CN"/>
        </w:rPr>
        <w:t>热门的</w:t>
      </w:r>
      <w:r w:rsidR="00AE234D">
        <w:rPr>
          <w:rFonts w:ascii="黑体" w:eastAsia="黑体" w:hAnsi="黑体" w:hint="eastAsia"/>
          <w:lang w:eastAsia="zh-CN"/>
        </w:rPr>
        <w:t>机器学习话题进行初步的接触与了解，并实际对较为简单的数据样本进行尝试。</w:t>
      </w:r>
    </w:p>
    <w:p w14:paraId="50D83CBD" w14:textId="5773F6DE" w:rsidR="00112180" w:rsidRDefault="00112180" w:rsidP="00112180">
      <w:pPr>
        <w:rPr>
          <w:sz w:val="21"/>
          <w:u w:val="single"/>
        </w:rPr>
      </w:pPr>
      <w:r w:rsidRPr="00112180">
        <w:rPr>
          <w:sz w:val="21"/>
          <w:u w:val="single"/>
        </w:rPr>
        <w:t>Keywords:</w:t>
      </w:r>
      <w:r>
        <w:rPr>
          <w:sz w:val="21"/>
          <w:u w:val="single"/>
        </w:rPr>
        <w:t xml:space="preserve"> </w:t>
      </w:r>
      <w:r w:rsidR="00B33771">
        <w:rPr>
          <w:sz w:val="21"/>
          <w:u w:val="single"/>
        </w:rPr>
        <w:t>Computer Vision</w:t>
      </w:r>
      <w:r w:rsidRPr="00112180">
        <w:rPr>
          <w:sz w:val="21"/>
          <w:u w:val="single"/>
        </w:rPr>
        <w:t>,</w:t>
      </w:r>
      <w:r w:rsidR="00AE234D">
        <w:rPr>
          <w:sz w:val="21"/>
          <w:u w:val="single"/>
        </w:rPr>
        <w:t xml:space="preserve"> Pattern Recognition, </w:t>
      </w:r>
      <w:r w:rsidR="009B105D">
        <w:rPr>
          <w:sz w:val="21"/>
          <w:u w:val="single"/>
        </w:rPr>
        <w:t>MATLAB</w:t>
      </w:r>
      <w:r w:rsidR="00AE234D">
        <w:rPr>
          <w:sz w:val="21"/>
          <w:u w:val="single"/>
        </w:rPr>
        <w:t xml:space="preserve">, </w:t>
      </w:r>
      <w:r w:rsidR="00B33771">
        <w:rPr>
          <w:sz w:val="21"/>
          <w:u w:val="single"/>
        </w:rPr>
        <w:t>Neural Network</w:t>
      </w:r>
      <w:r w:rsidR="00AE234D">
        <w:rPr>
          <w:sz w:val="21"/>
          <w:u w:val="single"/>
        </w:rPr>
        <w:t xml:space="preserve">, NLP, Python, </w:t>
      </w:r>
      <w:proofErr w:type="spellStart"/>
      <w:r w:rsidR="00AE234D">
        <w:rPr>
          <w:sz w:val="21"/>
          <w:u w:val="single"/>
        </w:rPr>
        <w:t>sklearn</w:t>
      </w:r>
      <w:proofErr w:type="spellEnd"/>
      <w:r w:rsidR="00AE234D">
        <w:rPr>
          <w:sz w:val="21"/>
          <w:u w:val="single"/>
        </w:rPr>
        <w:t xml:space="preserve"> </w:t>
      </w:r>
    </w:p>
    <w:p w14:paraId="6634B682" w14:textId="1AF3C407" w:rsidR="00112180" w:rsidRDefault="00B33771" w:rsidP="00B33771">
      <w:pPr>
        <w:pStyle w:val="Heading2"/>
        <w:rPr>
          <w:rStyle w:val="Emphasis"/>
        </w:rPr>
      </w:pPr>
      <w:r>
        <w:t>Dean’s List</w:t>
      </w:r>
      <w:r w:rsidRPr="00565B06">
        <w:t xml:space="preserve"> | </w:t>
      </w:r>
      <w:r>
        <w:rPr>
          <w:rStyle w:val="Emphasis"/>
        </w:rPr>
        <w:t>University of Washington, United States</w:t>
      </w:r>
    </w:p>
    <w:p w14:paraId="14B3FCB7" w14:textId="5A25346E" w:rsidR="00AE234D" w:rsidRPr="00AE234D" w:rsidRDefault="00AE234D" w:rsidP="00B33771">
      <w:pPr>
        <w:pStyle w:val="Heading2"/>
        <w:rPr>
          <w:rStyle w:val="Emphasis"/>
          <w:iCs w:val="0"/>
          <w:color w:val="77448B" w:themeColor="accent1"/>
          <w:lang w:eastAsia="zh-CN"/>
        </w:rPr>
      </w:pPr>
      <w:r>
        <w:rPr>
          <w:lang w:eastAsia="zh-CN"/>
        </w:rPr>
        <w:t>Dean’s List</w:t>
      </w:r>
      <w:r w:rsidRPr="00565B06">
        <w:rPr>
          <w:lang w:eastAsia="zh-CN"/>
        </w:rPr>
        <w:t xml:space="preserve"> | </w:t>
      </w:r>
      <w:r w:rsidRPr="004A0171">
        <w:rPr>
          <w:rStyle w:val="Emphasis"/>
          <w:rFonts w:ascii="黑体" w:eastAsia="黑体" w:hAnsi="黑体" w:hint="eastAsia"/>
          <w:lang w:eastAsia="zh-CN"/>
        </w:rPr>
        <w:t>华盛顿大学</w:t>
      </w:r>
    </w:p>
    <w:p w14:paraId="43A60256" w14:textId="6FA9FEA6" w:rsidR="00B33771" w:rsidRDefault="00B33771" w:rsidP="00B33771">
      <w:pPr>
        <w:pStyle w:val="Heading2"/>
        <w:rPr>
          <w:rFonts w:asciiTheme="minorHAnsi" w:eastAsiaTheme="minorEastAsia" w:hAnsiTheme="minorHAnsi" w:cstheme="minorBidi"/>
          <w:b w:val="0"/>
          <w:color w:val="4C4C4C" w:themeColor="text2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C4C4C" w:themeColor="text2" w:themeTint="BF"/>
          <w:sz w:val="22"/>
          <w:szCs w:val="22"/>
        </w:rPr>
        <w:t>Academic Scholarship</w:t>
      </w:r>
    </w:p>
    <w:p w14:paraId="679B17E5" w14:textId="22C0E553" w:rsidR="00AE234D" w:rsidRPr="00AE234D" w:rsidRDefault="00AE234D" w:rsidP="00B33771">
      <w:pPr>
        <w:pStyle w:val="Heading2"/>
        <w:rPr>
          <w:rFonts w:ascii="黑体" w:eastAsia="黑体" w:hAnsi="黑体" w:cstheme="minorBidi"/>
          <w:b w:val="0"/>
          <w:color w:val="4C4C4C" w:themeColor="text2" w:themeTint="BF"/>
          <w:sz w:val="22"/>
          <w:szCs w:val="22"/>
          <w:lang w:eastAsia="zh-CN"/>
        </w:rPr>
      </w:pPr>
      <w:r w:rsidRPr="00AE234D">
        <w:rPr>
          <w:rFonts w:ascii="黑体" w:eastAsia="黑体" w:hAnsi="黑体" w:cstheme="minorBidi" w:hint="eastAsia"/>
          <w:b w:val="0"/>
          <w:color w:val="4C4C4C" w:themeColor="text2" w:themeTint="BF"/>
          <w:sz w:val="22"/>
          <w:szCs w:val="22"/>
          <w:lang w:eastAsia="zh-CN"/>
        </w:rPr>
        <w:t>奖学金</w:t>
      </w:r>
    </w:p>
    <w:p w14:paraId="6CA1A148" w14:textId="5303D6F0" w:rsidR="00B33771" w:rsidRDefault="00B33771" w:rsidP="00B33771">
      <w:pPr>
        <w:pStyle w:val="Heading2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>
        <w:t>N1</w:t>
      </w:r>
      <w:r w:rsidRPr="00565B06">
        <w:t xml:space="preserve"> | </w:t>
      </w:r>
      <w:r w:rsidR="00236730">
        <w:rPr>
          <w:rFonts w:ascii="Arial" w:hAnsi="Arial" w:cs="Arial"/>
          <w:color w:val="666666"/>
          <w:sz w:val="23"/>
          <w:szCs w:val="23"/>
          <w:shd w:val="clear" w:color="auto" w:fill="FFFFFF"/>
        </w:rPr>
        <w:t>Japanese-Language Proficiency Test</w:t>
      </w:r>
    </w:p>
    <w:p w14:paraId="5559A714" w14:textId="2AD80AFD" w:rsidR="006A492F" w:rsidRPr="006A492F" w:rsidRDefault="006A492F" w:rsidP="00B33771">
      <w:pPr>
        <w:pStyle w:val="Heading2"/>
        <w:rPr>
          <w:rStyle w:val="Emphasis"/>
          <w:iCs w:val="0"/>
          <w:color w:val="77448B" w:themeColor="accent1"/>
          <w:lang w:eastAsia="zh-CN"/>
        </w:rPr>
      </w:pPr>
      <w:r>
        <w:rPr>
          <w:lang w:eastAsia="zh-CN"/>
        </w:rPr>
        <w:t>N1</w:t>
      </w:r>
      <w:r w:rsidRPr="00565B06">
        <w:rPr>
          <w:lang w:eastAsia="zh-CN"/>
        </w:rPr>
        <w:t xml:space="preserve"> | </w:t>
      </w:r>
      <w:r>
        <w:rPr>
          <w:rStyle w:val="Emphasis"/>
          <w:rFonts w:ascii="黑体" w:eastAsia="黑体" w:hAnsi="黑体" w:hint="eastAsia"/>
          <w:lang w:eastAsia="zh-CN"/>
        </w:rPr>
        <w:t>日语能力考</w:t>
      </w:r>
    </w:p>
    <w:p w14:paraId="7169915C" w14:textId="79FA6696" w:rsidR="00B33771" w:rsidRPr="00565B06" w:rsidRDefault="00B33771" w:rsidP="00B33771">
      <w:pPr>
        <w:pStyle w:val="Heading3"/>
      </w:pPr>
      <w:r>
        <w:t>dec 2017</w:t>
      </w:r>
    </w:p>
    <w:p w14:paraId="0FB546D6" w14:textId="01F07AC0" w:rsidR="00B33771" w:rsidRDefault="00B33771" w:rsidP="00B33771">
      <w:pPr>
        <w:pStyle w:val="Heading2"/>
        <w:rPr>
          <w:rFonts w:asciiTheme="minorHAnsi" w:eastAsiaTheme="minorEastAsia" w:hAnsiTheme="minorHAnsi" w:cstheme="minorBidi"/>
          <w:b w:val="0"/>
          <w:color w:val="4C4C4C" w:themeColor="text2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C4C4C" w:themeColor="text2" w:themeTint="BF"/>
          <w:sz w:val="22"/>
          <w:szCs w:val="22"/>
        </w:rPr>
        <w:t>170 (out of 180)</w:t>
      </w:r>
    </w:p>
    <w:p w14:paraId="3E12619F" w14:textId="131C4B0E" w:rsidR="00B33771" w:rsidRPr="00B33771" w:rsidRDefault="00B33771" w:rsidP="00B33771">
      <w:pPr>
        <w:pStyle w:val="Heading2"/>
        <w:rPr>
          <w:rFonts w:asciiTheme="minorHAnsi" w:eastAsiaTheme="minorEastAsia" w:hAnsiTheme="minorHAnsi" w:cstheme="minorBidi"/>
          <w:b w:val="0"/>
          <w:color w:val="4C4C4C" w:themeColor="text2" w:themeTint="BF"/>
          <w:sz w:val="22"/>
          <w:szCs w:val="2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5456A58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9D0974D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3D4FEB" wp14:editId="252FBE2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7ACB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49628E" w14:textId="77777777" w:rsidR="00143224" w:rsidRPr="00565B06" w:rsidRDefault="000E05A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A5132A77AC9440CA4EC8F4ADD56CD5A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9280EF2" w14:textId="77777777" w:rsidTr="00565B06">
        <w:tc>
          <w:tcPr>
            <w:tcW w:w="4320" w:type="dxa"/>
          </w:tcPr>
          <w:p w14:paraId="1B19BC0A" w14:textId="69804F19" w:rsidR="00143224" w:rsidRPr="00565B06" w:rsidRDefault="007F4406" w:rsidP="00565B06">
            <w:pPr>
              <w:pStyle w:val="ListBullet"/>
              <w:spacing w:after="80"/>
            </w:pPr>
            <w:r>
              <w:t>Java</w:t>
            </w:r>
          </w:p>
          <w:p w14:paraId="454F7D63" w14:textId="794A17E7" w:rsidR="00316CE4" w:rsidRDefault="007F4406" w:rsidP="00316CE4">
            <w:pPr>
              <w:pStyle w:val="ListBullet"/>
              <w:spacing w:after="80"/>
            </w:pPr>
            <w:r>
              <w:rPr>
                <w:rFonts w:hint="eastAsia"/>
              </w:rPr>
              <w:t>Python</w:t>
            </w:r>
            <w:r w:rsidR="00B33771">
              <w:t>3, Python2</w:t>
            </w:r>
          </w:p>
          <w:p w14:paraId="69C6D829" w14:textId="5E8F8E38" w:rsidR="007F4406" w:rsidRDefault="007F4406" w:rsidP="00316CE4">
            <w:pPr>
              <w:pStyle w:val="ListBullet"/>
              <w:spacing w:after="80"/>
            </w:pPr>
            <w:r>
              <w:t>SQL, MySQL</w:t>
            </w:r>
            <w:r w:rsidR="00236730">
              <w:t>, NoSQL</w:t>
            </w:r>
          </w:p>
          <w:p w14:paraId="18C70924" w14:textId="77777777" w:rsidR="00B33771" w:rsidRDefault="00B33771" w:rsidP="00236730">
            <w:pPr>
              <w:pStyle w:val="ListBullet"/>
              <w:spacing w:after="80"/>
            </w:pPr>
            <w:r>
              <w:t>Ruby</w:t>
            </w:r>
          </w:p>
          <w:p w14:paraId="158A09D2" w14:textId="7BA635C5" w:rsidR="00AE234D" w:rsidRPr="00565B06" w:rsidRDefault="00AE234D" w:rsidP="00236730">
            <w:pPr>
              <w:pStyle w:val="ListBullet"/>
              <w:spacing w:after="80"/>
            </w:pPr>
            <w:r w:rsidRPr="00AE234D">
              <w:rPr>
                <w:rFonts w:hint="eastAsia"/>
              </w:rPr>
              <w:t>C</w:t>
            </w:r>
            <w:r>
              <w:t>, C++</w:t>
            </w:r>
          </w:p>
        </w:tc>
        <w:tc>
          <w:tcPr>
            <w:tcW w:w="4320" w:type="dxa"/>
            <w:tcMar>
              <w:left w:w="576" w:type="dxa"/>
            </w:tcMar>
          </w:tcPr>
          <w:p w14:paraId="6BA7825F" w14:textId="7860D0AA" w:rsidR="007F4406" w:rsidRDefault="007F4406" w:rsidP="007F4406">
            <w:pPr>
              <w:pStyle w:val="ListBullet"/>
              <w:spacing w:after="80"/>
            </w:pPr>
            <w:r>
              <w:rPr>
                <w:rFonts w:hint="eastAsia"/>
              </w:rPr>
              <w:t>R</w:t>
            </w:r>
          </w:p>
          <w:p w14:paraId="3531F4D5" w14:textId="4992674E" w:rsidR="00B33771" w:rsidRDefault="00A7363E" w:rsidP="007F4406">
            <w:pPr>
              <w:pStyle w:val="ListBullet"/>
              <w:spacing w:after="80"/>
            </w:pPr>
            <w:r>
              <w:t>MATLAB</w:t>
            </w:r>
          </w:p>
          <w:p w14:paraId="0E9C1EA8" w14:textId="545C8324" w:rsidR="00B33771" w:rsidRDefault="00B33771" w:rsidP="007F4406">
            <w:pPr>
              <w:pStyle w:val="ListBullet"/>
              <w:spacing w:after="80"/>
            </w:pPr>
            <w:r>
              <w:t>Racket, Shell</w:t>
            </w:r>
          </w:p>
          <w:p w14:paraId="1441627D" w14:textId="7B3B7EB8" w:rsidR="007F4406" w:rsidRDefault="007F4406" w:rsidP="007F4406">
            <w:pPr>
              <w:pStyle w:val="ListBullet"/>
              <w:spacing w:after="80"/>
            </w:pPr>
            <w:r>
              <w:rPr>
                <w:rFonts w:hint="eastAsia"/>
              </w:rPr>
              <w:t>HTML/CSS</w:t>
            </w:r>
            <w:r w:rsidR="00B33771">
              <w:t>, JavaScript</w:t>
            </w:r>
            <w:r w:rsidR="00090E20">
              <w:t>, PHP</w:t>
            </w:r>
          </w:p>
          <w:p w14:paraId="0EBB29A1" w14:textId="3F0BFE05" w:rsidR="00AE234D" w:rsidRDefault="00AE234D" w:rsidP="007F4406">
            <w:pPr>
              <w:pStyle w:val="ListBullet"/>
              <w:spacing w:after="80"/>
            </w:pPr>
            <w:r>
              <w:t xml:space="preserve">TensorFlow, </w:t>
            </w:r>
            <w:proofErr w:type="spellStart"/>
            <w:r>
              <w:t>sklearn</w:t>
            </w:r>
            <w:proofErr w:type="spellEnd"/>
          </w:p>
          <w:p w14:paraId="2B6BFF26" w14:textId="0378E052" w:rsidR="00F904FC" w:rsidRPr="00565B06" w:rsidRDefault="00F904FC" w:rsidP="002367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34D870E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0D25852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39E47C4" wp14:editId="5A33F82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43BC1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09305AC" w14:textId="77777777" w:rsidR="00AC7C34" w:rsidRPr="00565B06" w:rsidRDefault="000E05A2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EEF58218C20F40859E558530CC254280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5042E952" w14:textId="5A4D5C2B" w:rsidR="007F4406" w:rsidRDefault="007F4406" w:rsidP="007F4406">
      <w:pPr>
        <w:pStyle w:val="Heading2"/>
        <w:rPr>
          <w:rStyle w:val="Emphasis"/>
        </w:rPr>
      </w:pPr>
      <w:r>
        <w:t>Game Design and Implementation Club</w:t>
      </w:r>
      <w:r w:rsidRPr="00565B06">
        <w:t xml:space="preserve"> | </w:t>
      </w:r>
      <w:r>
        <w:rPr>
          <w:rStyle w:val="Emphasis"/>
        </w:rPr>
        <w:t>University of Washington</w:t>
      </w:r>
    </w:p>
    <w:p w14:paraId="64D5CB50" w14:textId="47AFA097" w:rsidR="00520307" w:rsidRPr="00565B06" w:rsidRDefault="00520307" w:rsidP="007F4406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游戏设计与开发俱乐部</w:t>
      </w:r>
      <w:r w:rsidRPr="00565B06">
        <w:rPr>
          <w:lang w:eastAsia="zh-CN"/>
        </w:rPr>
        <w:t xml:space="preserve">| </w:t>
      </w:r>
      <w:r w:rsidRPr="004A0171">
        <w:rPr>
          <w:rStyle w:val="Emphasis"/>
          <w:rFonts w:ascii="黑体" w:eastAsia="黑体" w:hAnsi="黑体" w:hint="eastAsia"/>
          <w:lang w:eastAsia="zh-CN"/>
        </w:rPr>
        <w:t>华盛顿大学</w:t>
      </w:r>
    </w:p>
    <w:p w14:paraId="31FDC256" w14:textId="15F12356" w:rsidR="007F4406" w:rsidRPr="00565B06" w:rsidRDefault="007F4406" w:rsidP="007F4406">
      <w:pPr>
        <w:pStyle w:val="Heading3"/>
      </w:pPr>
      <w:r>
        <w:t>DEC 2016</w:t>
      </w:r>
      <w:r w:rsidRPr="00565B06">
        <w:t xml:space="preserve"> – </w:t>
      </w:r>
      <w:r w:rsidR="00520307" w:rsidRPr="00312FF1">
        <w:rPr>
          <w:rFonts w:hint="eastAsia"/>
        </w:rPr>
        <w:t>JUNE</w:t>
      </w:r>
      <w:r w:rsidR="00520307">
        <w:t xml:space="preserve"> 2019</w:t>
      </w:r>
      <w:bookmarkStart w:id="0" w:name="_GoBack"/>
      <w:bookmarkEnd w:id="0"/>
    </w:p>
    <w:p w14:paraId="6F153C06" w14:textId="5EE55296" w:rsidR="00316CE4" w:rsidRDefault="007F4406" w:rsidP="007F4406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7F4406">
        <w:rPr>
          <w:rFonts w:hint="eastAsia"/>
          <w:i/>
        </w:rPr>
        <w:t>D</w:t>
      </w:r>
      <w:r w:rsidRPr="007F4406">
        <w:rPr>
          <w:i/>
        </w:rPr>
        <w:t>ata Manager and Art Designer</w:t>
      </w:r>
    </w:p>
    <w:p w14:paraId="1E9E351D" w14:textId="457C9624" w:rsidR="00520307" w:rsidRPr="00520307" w:rsidRDefault="00520307" w:rsidP="007F4406">
      <w:pPr>
        <w:pStyle w:val="ListBullet"/>
        <w:numPr>
          <w:ilvl w:val="0"/>
          <w:numId w:val="0"/>
        </w:numPr>
        <w:ind w:left="360" w:hanging="360"/>
        <w:rPr>
          <w:rFonts w:ascii="黑体" w:eastAsia="黑体" w:hAnsi="黑体"/>
          <w:i/>
        </w:rPr>
      </w:pPr>
      <w:r w:rsidRPr="00520307">
        <w:rPr>
          <w:rFonts w:ascii="黑体" w:eastAsia="黑体" w:hAnsi="黑体" w:hint="eastAsia"/>
          <w:i/>
          <w:lang w:eastAsia="zh-CN"/>
        </w:rPr>
        <w:t>数据管理，美术设计</w:t>
      </w:r>
    </w:p>
    <w:p w14:paraId="14FF3E0A" w14:textId="2CCDCDB3" w:rsidR="00094B19" w:rsidRDefault="00094B19" w:rsidP="00094B19">
      <w:pPr>
        <w:pStyle w:val="Heading2"/>
        <w:rPr>
          <w:rStyle w:val="Emphasis"/>
        </w:rPr>
      </w:pPr>
      <w:r>
        <w:t>Google Game, 2018</w:t>
      </w:r>
      <w:r w:rsidRPr="00565B06">
        <w:t xml:space="preserve"> | </w:t>
      </w:r>
      <w:r>
        <w:rPr>
          <w:rStyle w:val="Emphasis"/>
        </w:rPr>
        <w:t>Google, Seattle</w:t>
      </w:r>
    </w:p>
    <w:p w14:paraId="6E5919F3" w14:textId="4A9E479C" w:rsidR="00520307" w:rsidRPr="00565B06" w:rsidRDefault="00520307" w:rsidP="00094B19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谷歌游戏竞赛，2</w:t>
      </w:r>
      <w:r>
        <w:rPr>
          <w:rFonts w:ascii="黑体" w:eastAsia="黑体" w:hAnsi="黑体"/>
          <w:lang w:eastAsia="zh-CN"/>
        </w:rPr>
        <w:t>018</w:t>
      </w:r>
      <w:r w:rsidRPr="00565B06">
        <w:rPr>
          <w:lang w:eastAsia="zh-CN"/>
        </w:rPr>
        <w:t xml:space="preserve">| </w:t>
      </w:r>
      <w:r w:rsidRPr="00520307">
        <w:rPr>
          <w:rStyle w:val="Emphasis"/>
          <w:rFonts w:ascii="黑体" w:eastAsia="黑体" w:hAnsi="黑体"/>
        </w:rPr>
        <w:t>谷歌，西雅</w:t>
      </w:r>
      <w:r w:rsidRPr="00520307">
        <w:rPr>
          <w:rStyle w:val="Emphasis"/>
          <w:rFonts w:ascii="黑体" w:eastAsia="黑体" w:hAnsi="黑体" w:cs="微软雅黑" w:hint="eastAsia"/>
        </w:rPr>
        <w:t>图</w:t>
      </w:r>
    </w:p>
    <w:p w14:paraId="1EFBCA58" w14:textId="2461EFA0" w:rsidR="00094B19" w:rsidRPr="00565B06" w:rsidRDefault="00094B19" w:rsidP="00094B19">
      <w:pPr>
        <w:pStyle w:val="Heading3"/>
      </w:pPr>
      <w:r>
        <w:t>Apr 2018</w:t>
      </w:r>
    </w:p>
    <w:p w14:paraId="3C8E5B19" w14:textId="0BF1B58F" w:rsidR="00094B19" w:rsidRDefault="00094B19" w:rsidP="00094B1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Team Member</w:t>
      </w:r>
    </w:p>
    <w:p w14:paraId="52CEF36F" w14:textId="6A4D81D7" w:rsidR="00520307" w:rsidRPr="00520307" w:rsidRDefault="00520307" w:rsidP="00520307">
      <w:pPr>
        <w:pStyle w:val="ListBullet"/>
        <w:numPr>
          <w:ilvl w:val="0"/>
          <w:numId w:val="0"/>
        </w:numPr>
        <w:ind w:left="360" w:hanging="360"/>
        <w:rPr>
          <w:rFonts w:ascii="黑体" w:eastAsia="黑体" w:hAnsi="黑体"/>
          <w:i/>
        </w:rPr>
      </w:pPr>
      <w:r>
        <w:rPr>
          <w:rFonts w:ascii="黑体" w:eastAsia="黑体" w:hAnsi="黑体" w:hint="eastAsia"/>
          <w:i/>
          <w:lang w:eastAsia="zh-CN"/>
        </w:rPr>
        <w:t>比赛队员</w:t>
      </w:r>
    </w:p>
    <w:p w14:paraId="70A067C9" w14:textId="70390FE8" w:rsidR="00094B19" w:rsidRDefault="00094B19" w:rsidP="00094B19">
      <w:pPr>
        <w:pStyle w:val="Heading2"/>
        <w:rPr>
          <w:rStyle w:val="Emphasis"/>
        </w:rPr>
      </w:pPr>
      <w:r>
        <w:t>Def Hackathon, 2019</w:t>
      </w:r>
      <w:r w:rsidRPr="00565B06">
        <w:t xml:space="preserve"> | </w:t>
      </w:r>
      <w:r>
        <w:rPr>
          <w:rStyle w:val="Emphasis"/>
        </w:rPr>
        <w:t>Microsoft Headquarter, Seattle</w:t>
      </w:r>
    </w:p>
    <w:p w14:paraId="58243635" w14:textId="5241F276" w:rsidR="00520307" w:rsidRPr="00565B06" w:rsidRDefault="00520307" w:rsidP="00094B19">
      <w:pPr>
        <w:pStyle w:val="Heading2"/>
        <w:rPr>
          <w:lang w:eastAsia="zh-CN"/>
        </w:rPr>
      </w:pPr>
      <w:r>
        <w:rPr>
          <w:rFonts w:ascii="黑体" w:eastAsia="黑体" w:hAnsi="黑体" w:hint="eastAsia"/>
          <w:lang w:eastAsia="zh-CN"/>
        </w:rPr>
        <w:t>微软编程竞赛，2</w:t>
      </w:r>
      <w:r>
        <w:rPr>
          <w:rFonts w:ascii="黑体" w:eastAsia="黑体" w:hAnsi="黑体"/>
          <w:lang w:eastAsia="zh-CN"/>
        </w:rPr>
        <w:t>019</w:t>
      </w:r>
      <w:r w:rsidRPr="00565B06">
        <w:rPr>
          <w:lang w:eastAsia="zh-CN"/>
        </w:rPr>
        <w:t xml:space="preserve">| </w:t>
      </w:r>
      <w:r>
        <w:rPr>
          <w:rStyle w:val="Emphasis"/>
          <w:rFonts w:ascii="黑体" w:eastAsia="黑体" w:hAnsi="黑体" w:hint="eastAsia"/>
          <w:lang w:eastAsia="zh-CN"/>
        </w:rPr>
        <w:t>微软总部，</w:t>
      </w:r>
      <w:r w:rsidRPr="00520307">
        <w:rPr>
          <w:rStyle w:val="Emphasis"/>
          <w:rFonts w:ascii="黑体" w:eastAsia="黑体" w:hAnsi="黑体"/>
          <w:lang w:eastAsia="zh-CN"/>
        </w:rPr>
        <w:t>西雅</w:t>
      </w:r>
      <w:r w:rsidRPr="00520307">
        <w:rPr>
          <w:rStyle w:val="Emphasis"/>
          <w:rFonts w:ascii="黑体" w:eastAsia="黑体" w:hAnsi="黑体" w:cs="微软雅黑" w:hint="eastAsia"/>
          <w:lang w:eastAsia="zh-CN"/>
        </w:rPr>
        <w:t>图</w:t>
      </w:r>
    </w:p>
    <w:p w14:paraId="54BA80A1" w14:textId="6C3C590E" w:rsidR="00094B19" w:rsidRPr="00565B06" w:rsidRDefault="00094B19" w:rsidP="00094B19">
      <w:pPr>
        <w:pStyle w:val="Heading3"/>
      </w:pPr>
      <w:r>
        <w:t>Apr 2019</w:t>
      </w:r>
    </w:p>
    <w:p w14:paraId="11E58F03" w14:textId="3A7B0918" w:rsidR="00094B19" w:rsidRDefault="00094B19" w:rsidP="00094B1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Team Member</w:t>
      </w:r>
    </w:p>
    <w:p w14:paraId="4BF51A50" w14:textId="1EADC59E" w:rsidR="00094B19" w:rsidRPr="006A492F" w:rsidRDefault="00520307" w:rsidP="006A492F">
      <w:pPr>
        <w:pStyle w:val="ListBullet"/>
        <w:numPr>
          <w:ilvl w:val="0"/>
          <w:numId w:val="0"/>
        </w:numPr>
        <w:ind w:left="360" w:hanging="360"/>
        <w:rPr>
          <w:rFonts w:ascii="黑体" w:eastAsia="黑体" w:hAnsi="黑体"/>
          <w:i/>
        </w:rPr>
      </w:pPr>
      <w:r>
        <w:rPr>
          <w:rFonts w:ascii="黑体" w:eastAsia="黑体" w:hAnsi="黑体" w:hint="eastAsia"/>
          <w:i/>
          <w:lang w:eastAsia="zh-CN"/>
        </w:rPr>
        <w:t>比赛队员</w:t>
      </w:r>
    </w:p>
    <w:sectPr w:rsidR="00094B19" w:rsidRPr="006A492F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17F60" w14:textId="77777777" w:rsidR="000E05A2" w:rsidRDefault="000E05A2" w:rsidP="00F534FB">
      <w:pPr>
        <w:spacing w:after="0"/>
      </w:pPr>
      <w:r>
        <w:separator/>
      </w:r>
    </w:p>
  </w:endnote>
  <w:endnote w:type="continuationSeparator" w:id="0">
    <w:p w14:paraId="7FFD926C" w14:textId="77777777" w:rsidR="000E05A2" w:rsidRDefault="000E05A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4C222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2A826" w14:textId="77777777" w:rsidR="000E05A2" w:rsidRDefault="000E05A2" w:rsidP="00F534FB">
      <w:pPr>
        <w:spacing w:after="0"/>
      </w:pPr>
      <w:r>
        <w:separator/>
      </w:r>
    </w:p>
  </w:footnote>
  <w:footnote w:type="continuationSeparator" w:id="0">
    <w:p w14:paraId="6F1FCB2F" w14:textId="77777777" w:rsidR="000E05A2" w:rsidRDefault="000E05A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4557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FDDD54" wp14:editId="5F208D2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DCAEB3" id="Rectangle 1" o:spid="_x0000_s1026" alt="Header background rectangle" style="position:absolute;left:0;text-align:left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609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655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EE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0E20"/>
    <w:rsid w:val="00092692"/>
    <w:rsid w:val="00094B19"/>
    <w:rsid w:val="00096203"/>
    <w:rsid w:val="000A0229"/>
    <w:rsid w:val="000B55BD"/>
    <w:rsid w:val="000E05A2"/>
    <w:rsid w:val="000E24AC"/>
    <w:rsid w:val="000E4A73"/>
    <w:rsid w:val="000F79EA"/>
    <w:rsid w:val="00112180"/>
    <w:rsid w:val="00134F92"/>
    <w:rsid w:val="00137DC1"/>
    <w:rsid w:val="00143224"/>
    <w:rsid w:val="00145B33"/>
    <w:rsid w:val="001468F3"/>
    <w:rsid w:val="00152C3A"/>
    <w:rsid w:val="001539C4"/>
    <w:rsid w:val="00162BEE"/>
    <w:rsid w:val="00170693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720A"/>
    <w:rsid w:val="001E08A4"/>
    <w:rsid w:val="0020735F"/>
    <w:rsid w:val="002146F8"/>
    <w:rsid w:val="00215593"/>
    <w:rsid w:val="00217917"/>
    <w:rsid w:val="00236730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2FF1"/>
    <w:rsid w:val="00316CE4"/>
    <w:rsid w:val="00323C3F"/>
    <w:rsid w:val="003279A4"/>
    <w:rsid w:val="00337114"/>
    <w:rsid w:val="0035004C"/>
    <w:rsid w:val="003571C8"/>
    <w:rsid w:val="00367CEE"/>
    <w:rsid w:val="00370852"/>
    <w:rsid w:val="00383057"/>
    <w:rsid w:val="0039703C"/>
    <w:rsid w:val="003974BB"/>
    <w:rsid w:val="003A091E"/>
    <w:rsid w:val="003C796C"/>
    <w:rsid w:val="003E079D"/>
    <w:rsid w:val="003E5D64"/>
    <w:rsid w:val="00403149"/>
    <w:rsid w:val="004037EF"/>
    <w:rsid w:val="00405BAD"/>
    <w:rsid w:val="004113D8"/>
    <w:rsid w:val="00416463"/>
    <w:rsid w:val="00423827"/>
    <w:rsid w:val="00437B8B"/>
    <w:rsid w:val="00450D98"/>
    <w:rsid w:val="00465113"/>
    <w:rsid w:val="00467F3F"/>
    <w:rsid w:val="004727C2"/>
    <w:rsid w:val="00476144"/>
    <w:rsid w:val="004915EA"/>
    <w:rsid w:val="004A0171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0307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1A15"/>
    <w:rsid w:val="005E6E43"/>
    <w:rsid w:val="005F4455"/>
    <w:rsid w:val="006104FF"/>
    <w:rsid w:val="0061139D"/>
    <w:rsid w:val="00614B7C"/>
    <w:rsid w:val="0062239B"/>
    <w:rsid w:val="00625B8A"/>
    <w:rsid w:val="00644D4E"/>
    <w:rsid w:val="00663536"/>
    <w:rsid w:val="006648D4"/>
    <w:rsid w:val="00673F18"/>
    <w:rsid w:val="00676CEB"/>
    <w:rsid w:val="00681733"/>
    <w:rsid w:val="00683A86"/>
    <w:rsid w:val="00684026"/>
    <w:rsid w:val="0069300B"/>
    <w:rsid w:val="006A492F"/>
    <w:rsid w:val="006A4C72"/>
    <w:rsid w:val="006A5808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77D23"/>
    <w:rsid w:val="007850D1"/>
    <w:rsid w:val="007857C8"/>
    <w:rsid w:val="00785FF6"/>
    <w:rsid w:val="00790E98"/>
    <w:rsid w:val="00795AE7"/>
    <w:rsid w:val="007A729F"/>
    <w:rsid w:val="007B3F4F"/>
    <w:rsid w:val="007C0E0E"/>
    <w:rsid w:val="007C153D"/>
    <w:rsid w:val="007C333C"/>
    <w:rsid w:val="007C34A8"/>
    <w:rsid w:val="007E7052"/>
    <w:rsid w:val="007F4406"/>
    <w:rsid w:val="007F71A4"/>
    <w:rsid w:val="008030EE"/>
    <w:rsid w:val="00812148"/>
    <w:rsid w:val="00814B43"/>
    <w:rsid w:val="0083016A"/>
    <w:rsid w:val="00846AAE"/>
    <w:rsid w:val="008523D2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58D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105D"/>
    <w:rsid w:val="009B4952"/>
    <w:rsid w:val="009C37F7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363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34D"/>
    <w:rsid w:val="00AE2F61"/>
    <w:rsid w:val="00AE313B"/>
    <w:rsid w:val="00AE7650"/>
    <w:rsid w:val="00B112B1"/>
    <w:rsid w:val="00B1221A"/>
    <w:rsid w:val="00B204FE"/>
    <w:rsid w:val="00B25746"/>
    <w:rsid w:val="00B33771"/>
    <w:rsid w:val="00B47E1E"/>
    <w:rsid w:val="00B54661"/>
    <w:rsid w:val="00B55487"/>
    <w:rsid w:val="00B66A60"/>
    <w:rsid w:val="00B763B5"/>
    <w:rsid w:val="00B90654"/>
    <w:rsid w:val="00B91175"/>
    <w:rsid w:val="00BA71B3"/>
    <w:rsid w:val="00BB34BE"/>
    <w:rsid w:val="00BC0732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4A5D"/>
    <w:rsid w:val="00CE2C76"/>
    <w:rsid w:val="00D046EF"/>
    <w:rsid w:val="00D14B91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0BBD"/>
    <w:rsid w:val="00E97BD9"/>
    <w:rsid w:val="00EE0848"/>
    <w:rsid w:val="00EE289C"/>
    <w:rsid w:val="00EE42FC"/>
    <w:rsid w:val="00F03B1E"/>
    <w:rsid w:val="00F03F2C"/>
    <w:rsid w:val="00F1202D"/>
    <w:rsid w:val="00F17A38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FB38D6"/>
  <w15:chartTrackingRefBased/>
  <w15:docId w15:val="{0616A54A-0830-4920-8AB1-29AC868A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EE"/>
    <w:pPr>
      <w:keepNext/>
      <w:ind w:leftChars="400" w:left="400"/>
      <w:outlineLvl w:val="3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EE"/>
    <w:rPr>
      <w:b/>
      <w:bCs/>
    </w:rPr>
  </w:style>
  <w:style w:type="paragraph" w:styleId="ListParagraph">
    <w:name w:val="List Paragraph"/>
    <w:basedOn w:val="Normal"/>
    <w:uiPriority w:val="34"/>
    <w:unhideWhenUsed/>
    <w:rsid w:val="00367CEE"/>
    <w:pPr>
      <w:ind w:leftChars="400" w:left="840"/>
    </w:pPr>
  </w:style>
  <w:style w:type="character" w:styleId="Strong">
    <w:name w:val="Strong"/>
    <w:basedOn w:val="DefaultParagraphFont"/>
    <w:uiPriority w:val="22"/>
    <w:qFormat/>
    <w:rsid w:val="007F4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i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5478267FB04D49936B06C17B2D9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6E9D-687F-401D-99D1-EB3A60BDCFF4}"/>
      </w:docPartPr>
      <w:docPartBody>
        <w:p w:rsidR="00ED77B2" w:rsidRDefault="00D0204B">
          <w:pPr>
            <w:pStyle w:val="2B5478267FB04D49936B06C17B2D9EF1"/>
          </w:pPr>
          <w:r w:rsidRPr="00565B06">
            <w:t>Education</w:t>
          </w:r>
        </w:p>
      </w:docPartBody>
    </w:docPart>
    <w:docPart>
      <w:docPartPr>
        <w:name w:val="C8D93F4EFB564F8FB1941791A45F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8861F-5AD3-419A-8B6F-81B19C232BCB}"/>
      </w:docPartPr>
      <w:docPartBody>
        <w:p w:rsidR="00ED77B2" w:rsidRDefault="00D0204B">
          <w:pPr>
            <w:pStyle w:val="C8D93F4EFB564F8FB1941791A45FE207"/>
          </w:pPr>
          <w:r w:rsidRPr="00565B06">
            <w:t>Experience</w:t>
          </w:r>
        </w:p>
      </w:docPartBody>
    </w:docPart>
    <w:docPart>
      <w:docPartPr>
        <w:name w:val="5A5132A77AC9440CA4EC8F4ADD56C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CD578-BDAE-40DD-AB3A-D19DE5771503}"/>
      </w:docPartPr>
      <w:docPartBody>
        <w:p w:rsidR="00ED77B2" w:rsidRDefault="00D0204B">
          <w:pPr>
            <w:pStyle w:val="5A5132A77AC9440CA4EC8F4ADD56CD5A"/>
          </w:pPr>
          <w:r w:rsidRPr="00565B06">
            <w:t>Skills</w:t>
          </w:r>
        </w:p>
      </w:docPartBody>
    </w:docPart>
    <w:docPart>
      <w:docPartPr>
        <w:name w:val="EEF58218C20F40859E558530CC254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1729-F7C3-4B41-BB21-491CC1DDBFB3}"/>
      </w:docPartPr>
      <w:docPartBody>
        <w:p w:rsidR="00ED77B2" w:rsidRDefault="00D0204B">
          <w:pPr>
            <w:pStyle w:val="EEF58218C20F40859E558530CC254280"/>
          </w:pPr>
          <w:r w:rsidRPr="00565B06">
            <w:t>Activities</w:t>
          </w:r>
        </w:p>
      </w:docPartBody>
    </w:docPart>
    <w:docPart>
      <w:docPartPr>
        <w:name w:val="31569E8B57114519AD334C61BB5C1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F4410-9E05-46B0-9770-ED0A7CDE9685}"/>
      </w:docPartPr>
      <w:docPartBody>
        <w:p w:rsidR="00ED77B2" w:rsidRDefault="00707225" w:rsidP="00707225">
          <w:pPr>
            <w:pStyle w:val="31569E8B57114519AD334C61BB5C17E1"/>
          </w:pPr>
          <w:r w:rsidRPr="009D0878">
            <w:t>Address</w:t>
          </w:r>
        </w:p>
      </w:docPartBody>
    </w:docPart>
    <w:docPart>
      <w:docPartPr>
        <w:name w:val="896D674D391041CA9F2FA235F7CA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31172-A824-4814-A466-7ABFC502A888}"/>
      </w:docPartPr>
      <w:docPartBody>
        <w:p w:rsidR="00ED77B2" w:rsidRDefault="00707225" w:rsidP="00707225">
          <w:pPr>
            <w:pStyle w:val="896D674D391041CA9F2FA235F7CACE45"/>
          </w:pPr>
          <w:r w:rsidRPr="009D0878">
            <w:t>Phone</w:t>
          </w:r>
        </w:p>
      </w:docPartBody>
    </w:docPart>
    <w:docPart>
      <w:docPartPr>
        <w:name w:val="1AB412CB9E3B423B83A23A7D50EC5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9F70A-202F-4C4F-9E38-D09ECC1C54E2}"/>
      </w:docPartPr>
      <w:docPartBody>
        <w:p w:rsidR="00ED77B2" w:rsidRDefault="00707225" w:rsidP="00707225">
          <w:pPr>
            <w:pStyle w:val="1AB412CB9E3B423B83A23A7D50EC5C5B"/>
          </w:pPr>
          <w:r w:rsidRPr="009D0878">
            <w:t>Email</w:t>
          </w:r>
        </w:p>
      </w:docPartBody>
    </w:docPart>
    <w:docPart>
      <w:docPartPr>
        <w:name w:val="7A1CD61BF217491FB7443DA27548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E4C8E-BACD-4B60-9DB8-87A661F73CCC}"/>
      </w:docPartPr>
      <w:docPartBody>
        <w:p w:rsidR="00ED77B2" w:rsidRDefault="00707225" w:rsidP="00707225">
          <w:pPr>
            <w:pStyle w:val="7A1CD61BF217491FB7443DA275489121"/>
          </w:pPr>
          <w:r w:rsidRPr="009D0878">
            <w:t>LinkedIn Profile</w:t>
          </w:r>
        </w:p>
      </w:docPartBody>
    </w:docPart>
    <w:docPart>
      <w:docPartPr>
        <w:name w:val="969C028A6014426F8952CD77AC050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D24F1-0F66-4942-BD77-6A35619A45BB}"/>
      </w:docPartPr>
      <w:docPartBody>
        <w:p w:rsidR="00ED77B2" w:rsidRDefault="00707225" w:rsidP="00707225">
          <w:pPr>
            <w:pStyle w:val="969C028A6014426F8952CD77AC050060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5"/>
    <w:rsid w:val="00002DB7"/>
    <w:rsid w:val="00054E7B"/>
    <w:rsid w:val="00331327"/>
    <w:rsid w:val="00405E77"/>
    <w:rsid w:val="00707225"/>
    <w:rsid w:val="008F12B4"/>
    <w:rsid w:val="00A47EAB"/>
    <w:rsid w:val="00BB1D1D"/>
    <w:rsid w:val="00D0204B"/>
    <w:rsid w:val="00D77A76"/>
    <w:rsid w:val="00E66A16"/>
    <w:rsid w:val="00E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D04BBBEF074CAC92262604AB42A4CC">
    <w:name w:val="DCD04BBBEF074CAC92262604AB42A4CC"/>
    <w:pPr>
      <w:widowControl w:val="0"/>
      <w:jc w:val="both"/>
    </w:pPr>
  </w:style>
  <w:style w:type="paragraph" w:customStyle="1" w:styleId="535AF6A6A54D41459533E445A8DF1848">
    <w:name w:val="535AF6A6A54D41459533E445A8DF1848"/>
    <w:pPr>
      <w:widowControl w:val="0"/>
      <w:jc w:val="both"/>
    </w:pPr>
  </w:style>
  <w:style w:type="paragraph" w:customStyle="1" w:styleId="EC630795EAC34A5584CF15CAEE1EF0AF">
    <w:name w:val="EC630795EAC34A5584CF15CAEE1EF0AF"/>
    <w:pPr>
      <w:widowControl w:val="0"/>
      <w:jc w:val="both"/>
    </w:pPr>
  </w:style>
  <w:style w:type="paragraph" w:customStyle="1" w:styleId="4E73C849E1C64D9993215C7983F7FF77">
    <w:name w:val="4E73C849E1C64D9993215C7983F7FF77"/>
    <w:pPr>
      <w:widowControl w:val="0"/>
      <w:jc w:val="both"/>
    </w:pPr>
  </w:style>
  <w:style w:type="paragraph" w:customStyle="1" w:styleId="36957AAF159F4256968BC7D611574CBF">
    <w:name w:val="36957AAF159F4256968BC7D611574CBF"/>
    <w:pPr>
      <w:widowControl w:val="0"/>
      <w:jc w:val="both"/>
    </w:pPr>
  </w:style>
  <w:style w:type="paragraph" w:customStyle="1" w:styleId="388EBEEDF2F14E44A503D642C0343E59">
    <w:name w:val="388EBEEDF2F14E44A503D642C0343E59"/>
    <w:pPr>
      <w:widowControl w:val="0"/>
      <w:jc w:val="both"/>
    </w:pPr>
  </w:style>
  <w:style w:type="paragraph" w:customStyle="1" w:styleId="FF80D408E08646098EE5064B5F865657">
    <w:name w:val="FF80D408E08646098EE5064B5F865657"/>
    <w:pPr>
      <w:widowControl w:val="0"/>
      <w:jc w:val="both"/>
    </w:pPr>
  </w:style>
  <w:style w:type="paragraph" w:customStyle="1" w:styleId="CFECB123B69643CBAFFFD9A8954B9D35">
    <w:name w:val="CFECB123B69643CBAFFFD9A8954B9D35"/>
    <w:pPr>
      <w:widowControl w:val="0"/>
      <w:jc w:val="both"/>
    </w:pPr>
  </w:style>
  <w:style w:type="paragraph" w:customStyle="1" w:styleId="AA7BC5C6B44A4134B6D9561A0ABC9D1C">
    <w:name w:val="AA7BC5C6B44A4134B6D9561A0ABC9D1C"/>
    <w:pPr>
      <w:widowControl w:val="0"/>
      <w:jc w:val="both"/>
    </w:pPr>
  </w:style>
  <w:style w:type="paragraph" w:customStyle="1" w:styleId="2B5478267FB04D49936B06C17B2D9EF1">
    <w:name w:val="2B5478267FB04D49936B06C17B2D9EF1"/>
    <w:pPr>
      <w:widowControl w:val="0"/>
      <w:jc w:val="both"/>
    </w:pPr>
  </w:style>
  <w:style w:type="paragraph" w:customStyle="1" w:styleId="C7D3404E39754CADA931E92F19FF3A67">
    <w:name w:val="C7D3404E39754CADA931E92F19FF3A67"/>
    <w:pPr>
      <w:widowControl w:val="0"/>
      <w:jc w:val="both"/>
    </w:pPr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5CFFD20D13243E59D718D4B3E65E804">
    <w:name w:val="D5CFFD20D13243E59D718D4B3E65E804"/>
    <w:pPr>
      <w:widowControl w:val="0"/>
      <w:jc w:val="both"/>
    </w:pPr>
  </w:style>
  <w:style w:type="paragraph" w:customStyle="1" w:styleId="10400486F4594B8EB3BC6F9B172F8169">
    <w:name w:val="10400486F4594B8EB3BC6F9B172F8169"/>
    <w:pPr>
      <w:widowControl w:val="0"/>
      <w:jc w:val="both"/>
    </w:pPr>
  </w:style>
  <w:style w:type="paragraph" w:customStyle="1" w:styleId="28E7D3A7BEE741C78F2E9543CC956990">
    <w:name w:val="28E7D3A7BEE741C78F2E9543CC956990"/>
    <w:pPr>
      <w:widowControl w:val="0"/>
      <w:jc w:val="both"/>
    </w:pPr>
  </w:style>
  <w:style w:type="paragraph" w:customStyle="1" w:styleId="024A5EB65E954E8DB4D40601ED550657">
    <w:name w:val="024A5EB65E954E8DB4D40601ED550657"/>
    <w:pPr>
      <w:widowControl w:val="0"/>
      <w:jc w:val="both"/>
    </w:pPr>
  </w:style>
  <w:style w:type="paragraph" w:customStyle="1" w:styleId="F7420518B1994C989F68992D9AD3C22C">
    <w:name w:val="F7420518B1994C989F68992D9AD3C22C"/>
    <w:pPr>
      <w:widowControl w:val="0"/>
      <w:jc w:val="both"/>
    </w:pPr>
  </w:style>
  <w:style w:type="paragraph" w:customStyle="1" w:styleId="7BFC245C628640788FDA8FD6C1A5F691">
    <w:name w:val="7BFC245C628640788FDA8FD6C1A5F691"/>
    <w:pPr>
      <w:widowControl w:val="0"/>
      <w:jc w:val="both"/>
    </w:pPr>
  </w:style>
  <w:style w:type="paragraph" w:customStyle="1" w:styleId="04E5D2EEAB3F4F3599949841C6AF0298">
    <w:name w:val="04E5D2EEAB3F4F3599949841C6AF0298"/>
    <w:pPr>
      <w:widowControl w:val="0"/>
      <w:jc w:val="both"/>
    </w:pPr>
  </w:style>
  <w:style w:type="paragraph" w:customStyle="1" w:styleId="AB9717E557964B1095590745259E086A">
    <w:name w:val="AB9717E557964B1095590745259E086A"/>
    <w:pPr>
      <w:widowControl w:val="0"/>
      <w:jc w:val="both"/>
    </w:pPr>
  </w:style>
  <w:style w:type="paragraph" w:customStyle="1" w:styleId="E9AC82F6D81E4D1795A785A131F8B9BC">
    <w:name w:val="E9AC82F6D81E4D1795A785A131F8B9BC"/>
    <w:pPr>
      <w:widowControl w:val="0"/>
      <w:jc w:val="both"/>
    </w:pPr>
  </w:style>
  <w:style w:type="paragraph" w:customStyle="1" w:styleId="C8D93F4EFB564F8FB1941791A45FE207">
    <w:name w:val="C8D93F4EFB564F8FB1941791A45FE207"/>
    <w:pPr>
      <w:widowControl w:val="0"/>
      <w:jc w:val="both"/>
    </w:pPr>
  </w:style>
  <w:style w:type="paragraph" w:customStyle="1" w:styleId="0DDDAB8BFFDC4E3E8E528D75101822B6">
    <w:name w:val="0DDDAB8BFFDC4E3E8E528D75101822B6"/>
    <w:pPr>
      <w:widowControl w:val="0"/>
      <w:jc w:val="both"/>
    </w:pPr>
  </w:style>
  <w:style w:type="paragraph" w:customStyle="1" w:styleId="951A535685B2435690FA6ECF175D49B1">
    <w:name w:val="951A535685B2435690FA6ECF175D49B1"/>
    <w:pPr>
      <w:widowControl w:val="0"/>
      <w:jc w:val="both"/>
    </w:pPr>
  </w:style>
  <w:style w:type="paragraph" w:customStyle="1" w:styleId="C3C62E04906A48F9BA45EFC5272C4331">
    <w:name w:val="C3C62E04906A48F9BA45EFC5272C4331"/>
    <w:pPr>
      <w:widowControl w:val="0"/>
      <w:jc w:val="both"/>
    </w:pPr>
  </w:style>
  <w:style w:type="paragraph" w:customStyle="1" w:styleId="CE35FA37A0894DB5AD6B23EEC1D865D7">
    <w:name w:val="CE35FA37A0894DB5AD6B23EEC1D865D7"/>
    <w:pPr>
      <w:widowControl w:val="0"/>
      <w:jc w:val="both"/>
    </w:pPr>
  </w:style>
  <w:style w:type="paragraph" w:customStyle="1" w:styleId="99501ED498844C4188EA591C5F187E9A">
    <w:name w:val="99501ED498844C4188EA591C5F187E9A"/>
    <w:pPr>
      <w:widowControl w:val="0"/>
      <w:jc w:val="both"/>
    </w:pPr>
  </w:style>
  <w:style w:type="paragraph" w:customStyle="1" w:styleId="166E60C4DE654EF494C644AEFDF81F61">
    <w:name w:val="166E60C4DE654EF494C644AEFDF81F61"/>
    <w:pPr>
      <w:widowControl w:val="0"/>
      <w:jc w:val="both"/>
    </w:pPr>
  </w:style>
  <w:style w:type="paragraph" w:customStyle="1" w:styleId="8621FB3BF1B948F2980A7F5CD23AE07C">
    <w:name w:val="8621FB3BF1B948F2980A7F5CD23AE07C"/>
    <w:pPr>
      <w:widowControl w:val="0"/>
      <w:jc w:val="both"/>
    </w:pPr>
  </w:style>
  <w:style w:type="paragraph" w:customStyle="1" w:styleId="1F0BE81A2107468F94360315D0EEC6D3">
    <w:name w:val="1F0BE81A2107468F94360315D0EEC6D3"/>
    <w:pPr>
      <w:widowControl w:val="0"/>
      <w:jc w:val="both"/>
    </w:pPr>
  </w:style>
  <w:style w:type="paragraph" w:customStyle="1" w:styleId="AA21C57FB16644D9AE36761FC1BB8AD2">
    <w:name w:val="AA21C57FB16644D9AE36761FC1BB8AD2"/>
    <w:pPr>
      <w:widowControl w:val="0"/>
      <w:jc w:val="both"/>
    </w:pPr>
  </w:style>
  <w:style w:type="paragraph" w:customStyle="1" w:styleId="A52D0F12CC414948ACCEAF393208FB19">
    <w:name w:val="A52D0F12CC414948ACCEAF393208FB19"/>
    <w:pPr>
      <w:widowControl w:val="0"/>
      <w:jc w:val="both"/>
    </w:pPr>
  </w:style>
  <w:style w:type="paragraph" w:customStyle="1" w:styleId="5A5132A77AC9440CA4EC8F4ADD56CD5A">
    <w:name w:val="5A5132A77AC9440CA4EC8F4ADD56CD5A"/>
    <w:pPr>
      <w:widowControl w:val="0"/>
      <w:jc w:val="both"/>
    </w:pPr>
  </w:style>
  <w:style w:type="paragraph" w:customStyle="1" w:styleId="7C5F5F00ED2E481CBCD141E5F75D2340">
    <w:name w:val="7C5F5F00ED2E481CBCD141E5F75D2340"/>
    <w:pPr>
      <w:widowControl w:val="0"/>
      <w:jc w:val="both"/>
    </w:pPr>
  </w:style>
  <w:style w:type="paragraph" w:customStyle="1" w:styleId="37C58BF577A14964A5D77B4E5E49F995">
    <w:name w:val="37C58BF577A14964A5D77B4E5E49F995"/>
    <w:pPr>
      <w:widowControl w:val="0"/>
      <w:jc w:val="both"/>
    </w:pPr>
  </w:style>
  <w:style w:type="paragraph" w:customStyle="1" w:styleId="5DA7E7F3221747268572F173434862BB">
    <w:name w:val="5DA7E7F3221747268572F173434862BB"/>
    <w:pPr>
      <w:widowControl w:val="0"/>
      <w:jc w:val="both"/>
    </w:pPr>
  </w:style>
  <w:style w:type="paragraph" w:customStyle="1" w:styleId="94E89DE977354A369A5B291DF215BC6A">
    <w:name w:val="94E89DE977354A369A5B291DF215BC6A"/>
    <w:pPr>
      <w:widowControl w:val="0"/>
      <w:jc w:val="both"/>
    </w:pPr>
  </w:style>
  <w:style w:type="paragraph" w:customStyle="1" w:styleId="AC319ED942C941AF954D39B3C3C3EF59">
    <w:name w:val="AC319ED942C941AF954D39B3C3C3EF59"/>
    <w:pPr>
      <w:widowControl w:val="0"/>
      <w:jc w:val="both"/>
    </w:pPr>
  </w:style>
  <w:style w:type="paragraph" w:customStyle="1" w:styleId="EEF58218C20F40859E558530CC254280">
    <w:name w:val="EEF58218C20F40859E558530CC254280"/>
    <w:pPr>
      <w:widowControl w:val="0"/>
      <w:jc w:val="both"/>
    </w:pPr>
  </w:style>
  <w:style w:type="paragraph" w:customStyle="1" w:styleId="B0ADF72BF11D496881568DE67B4AA879">
    <w:name w:val="B0ADF72BF11D496881568DE67B4AA879"/>
    <w:pPr>
      <w:widowControl w:val="0"/>
      <w:jc w:val="both"/>
    </w:pPr>
  </w:style>
  <w:style w:type="paragraph" w:customStyle="1" w:styleId="E1A32E03E78D4A1DBDBBD9C6E2C7EEF0">
    <w:name w:val="E1A32E03E78D4A1DBDBBD9C6E2C7EEF0"/>
    <w:rsid w:val="00707225"/>
    <w:pPr>
      <w:widowControl w:val="0"/>
      <w:jc w:val="both"/>
    </w:pPr>
  </w:style>
  <w:style w:type="paragraph" w:customStyle="1" w:styleId="AE74D156336B4905B8BD20D40B771361">
    <w:name w:val="AE74D156336B4905B8BD20D40B771361"/>
    <w:rsid w:val="00707225"/>
    <w:pPr>
      <w:widowControl w:val="0"/>
      <w:jc w:val="both"/>
    </w:pPr>
  </w:style>
  <w:style w:type="paragraph" w:customStyle="1" w:styleId="31569E8B57114519AD334C61BB5C17E1">
    <w:name w:val="31569E8B57114519AD334C61BB5C17E1"/>
    <w:rsid w:val="00707225"/>
    <w:pPr>
      <w:widowControl w:val="0"/>
      <w:jc w:val="both"/>
    </w:pPr>
  </w:style>
  <w:style w:type="paragraph" w:customStyle="1" w:styleId="896D674D391041CA9F2FA235F7CACE45">
    <w:name w:val="896D674D391041CA9F2FA235F7CACE45"/>
    <w:rsid w:val="00707225"/>
    <w:pPr>
      <w:widowControl w:val="0"/>
      <w:jc w:val="both"/>
    </w:pPr>
  </w:style>
  <w:style w:type="paragraph" w:customStyle="1" w:styleId="1AB412CB9E3B423B83A23A7D50EC5C5B">
    <w:name w:val="1AB412CB9E3B423B83A23A7D50EC5C5B"/>
    <w:rsid w:val="00707225"/>
    <w:pPr>
      <w:widowControl w:val="0"/>
      <w:jc w:val="both"/>
    </w:pPr>
  </w:style>
  <w:style w:type="paragraph" w:customStyle="1" w:styleId="7A1CD61BF217491FB7443DA275489121">
    <w:name w:val="7A1CD61BF217491FB7443DA275489121"/>
    <w:rsid w:val="00707225"/>
    <w:pPr>
      <w:widowControl w:val="0"/>
      <w:jc w:val="both"/>
    </w:pPr>
  </w:style>
  <w:style w:type="paragraph" w:customStyle="1" w:styleId="969C028A6014426F8952CD77AC050060">
    <w:name w:val="969C028A6014426F8952CD77AC050060"/>
    <w:rsid w:val="00707225"/>
    <w:pPr>
      <w:widowControl w:val="0"/>
      <w:jc w:val="both"/>
    </w:pPr>
  </w:style>
  <w:style w:type="paragraph" w:customStyle="1" w:styleId="0E4D3FFABAE246F49C8AFFFBBA14DE02">
    <w:name w:val="0E4D3FFABAE246F49C8AFFFBBA14DE02"/>
    <w:rsid w:val="00ED77B2"/>
    <w:pPr>
      <w:widowControl w:val="0"/>
      <w:jc w:val="both"/>
    </w:pPr>
  </w:style>
  <w:style w:type="paragraph" w:customStyle="1" w:styleId="37B652919C27489A9BE4088CE4924030">
    <w:name w:val="37B652919C27489A9BE4088CE4924030"/>
    <w:rsid w:val="00ED77B2"/>
    <w:pPr>
      <w:widowControl w:val="0"/>
      <w:jc w:val="both"/>
    </w:pPr>
  </w:style>
  <w:style w:type="paragraph" w:customStyle="1" w:styleId="800C76670533456DB58E03EDDAA45A71">
    <w:name w:val="800C76670533456DB58E03EDDAA45A71"/>
    <w:rsid w:val="00ED77B2"/>
    <w:pPr>
      <w:widowControl w:val="0"/>
      <w:jc w:val="both"/>
    </w:pPr>
  </w:style>
  <w:style w:type="paragraph" w:customStyle="1" w:styleId="88AAB4C779ED4466A1D482CF04974BA9">
    <w:name w:val="88AAB4C779ED4466A1D482CF04974BA9"/>
    <w:rsid w:val="00ED77B2"/>
    <w:pPr>
      <w:widowControl w:val="0"/>
      <w:jc w:val="both"/>
    </w:pPr>
  </w:style>
  <w:style w:type="paragraph" w:customStyle="1" w:styleId="2F949E1474FF4A0197ED49525122F046">
    <w:name w:val="2F949E1474FF4A0197ED49525122F046"/>
    <w:rsid w:val="00ED77B2"/>
    <w:pPr>
      <w:widowControl w:val="0"/>
      <w:jc w:val="both"/>
    </w:pPr>
  </w:style>
  <w:style w:type="paragraph" w:customStyle="1" w:styleId="544BBE67FFBE4F16AC7DFC60E11DFB9D">
    <w:name w:val="544BBE67FFBE4F16AC7DFC60E11DFB9D"/>
    <w:rsid w:val="00ED77B2"/>
    <w:pPr>
      <w:widowControl w:val="0"/>
      <w:jc w:val="both"/>
    </w:pPr>
  </w:style>
  <w:style w:type="paragraph" w:customStyle="1" w:styleId="1E294C8645DE4182BCD442AB56F2EE0E">
    <w:name w:val="1E294C8645DE4182BCD442AB56F2EE0E"/>
    <w:rsid w:val="00ED77B2"/>
    <w:pPr>
      <w:widowControl w:val="0"/>
      <w:jc w:val="both"/>
    </w:pPr>
  </w:style>
  <w:style w:type="paragraph" w:customStyle="1" w:styleId="D6BED03786754CB7BDD8DAE004DA5ACE">
    <w:name w:val="D6BED03786754CB7BDD8DAE004DA5ACE"/>
    <w:rsid w:val="00ED77B2"/>
    <w:pPr>
      <w:widowControl w:val="0"/>
      <w:jc w:val="both"/>
    </w:pPr>
  </w:style>
  <w:style w:type="paragraph" w:customStyle="1" w:styleId="2194B136A6464538AAC3458FE5BA3979">
    <w:name w:val="2194B136A6464538AAC3458FE5BA3979"/>
    <w:rsid w:val="00ED77B2"/>
    <w:pPr>
      <w:widowControl w:val="0"/>
      <w:jc w:val="both"/>
    </w:pPr>
  </w:style>
  <w:style w:type="paragraph" w:customStyle="1" w:styleId="877A26E6EE444DC2B33F83EA0BBDE04B">
    <w:name w:val="877A26E6EE444DC2B33F83EA0BBDE04B"/>
    <w:rsid w:val="00ED77B2"/>
    <w:pPr>
      <w:widowControl w:val="0"/>
      <w:jc w:val="both"/>
    </w:pPr>
  </w:style>
  <w:style w:type="paragraph" w:customStyle="1" w:styleId="ABB07EB3A02F4AA4A368A8B22E24AEDB">
    <w:name w:val="ABB07EB3A02F4AA4A368A8B22E24AEDB"/>
    <w:rsid w:val="00BB1D1D"/>
    <w:pPr>
      <w:widowControl w:val="0"/>
      <w:jc w:val="both"/>
    </w:pPr>
  </w:style>
  <w:style w:type="paragraph" w:customStyle="1" w:styleId="CFE8AE26747E43B198CE6FFDE02B51AC">
    <w:name w:val="CFE8AE26747E43B198CE6FFDE02B51AC"/>
    <w:rsid w:val="00BB1D1D"/>
    <w:pPr>
      <w:widowControl w:val="0"/>
      <w:jc w:val="both"/>
    </w:pPr>
  </w:style>
  <w:style w:type="paragraph" w:customStyle="1" w:styleId="6AF5D46BDFBC4519805D93D6A3C49CA3">
    <w:name w:val="6AF5D46BDFBC4519805D93D6A3C49CA3"/>
    <w:rsid w:val="00BB1D1D"/>
    <w:pPr>
      <w:widowControl w:val="0"/>
      <w:jc w:val="both"/>
    </w:pPr>
  </w:style>
  <w:style w:type="paragraph" w:customStyle="1" w:styleId="DBFA3960D1FC4500B494E5844A52FD39">
    <w:name w:val="DBFA3960D1FC4500B494E5844A52FD39"/>
    <w:rsid w:val="00BB1D1D"/>
    <w:pPr>
      <w:widowControl w:val="0"/>
      <w:jc w:val="both"/>
    </w:pPr>
  </w:style>
  <w:style w:type="paragraph" w:customStyle="1" w:styleId="BB523552BA4A40D58CDBBC3144617938">
    <w:name w:val="BB523552BA4A40D58CDBBC3144617938"/>
    <w:rsid w:val="00BB1D1D"/>
    <w:pPr>
      <w:widowControl w:val="0"/>
      <w:jc w:val="both"/>
    </w:pPr>
  </w:style>
  <w:style w:type="paragraph" w:customStyle="1" w:styleId="2FD07F30E4944FB9BD416FAFBC97EF4D">
    <w:name w:val="2FD07F30E4944FB9BD416FAFBC97EF4D"/>
    <w:rsid w:val="00054E7B"/>
    <w:pPr>
      <w:spacing w:after="160" w:line="259" w:lineRule="auto"/>
    </w:pPr>
    <w:rPr>
      <w:kern w:val="0"/>
      <w:sz w:val="22"/>
      <w:lang w:eastAsia="zh-CN"/>
    </w:rPr>
  </w:style>
  <w:style w:type="paragraph" w:customStyle="1" w:styleId="F56F39601B6D4311BB34C9F2C2A7B5F8">
    <w:name w:val="F56F39601B6D4311BB34C9F2C2A7B5F8"/>
    <w:rsid w:val="00054E7B"/>
    <w:pPr>
      <w:spacing w:after="160" w:line="259" w:lineRule="auto"/>
    </w:pPr>
    <w:rPr>
      <w:kern w:val="0"/>
      <w:sz w:val="22"/>
      <w:lang w:eastAsia="zh-CN"/>
    </w:rPr>
  </w:style>
  <w:style w:type="paragraph" w:customStyle="1" w:styleId="72524F9CEEFF4A9DA91EC354FD9C7996">
    <w:name w:val="72524F9CEEFF4A9DA91EC354FD9C7996"/>
    <w:rsid w:val="00054E7B"/>
    <w:pPr>
      <w:spacing w:after="160" w:line="259" w:lineRule="auto"/>
    </w:pPr>
    <w:rPr>
      <w:kern w:val="0"/>
      <w:sz w:val="22"/>
      <w:lang w:eastAsia="zh-CN"/>
    </w:rPr>
  </w:style>
  <w:style w:type="paragraph" w:customStyle="1" w:styleId="B9825DBE429B454DBE4C96D37EF79662">
    <w:name w:val="B9825DBE429B454DBE4C96D37EF79662"/>
    <w:rsid w:val="00054E7B"/>
    <w:pPr>
      <w:spacing w:after="160" w:line="259" w:lineRule="auto"/>
    </w:pPr>
    <w:rPr>
      <w:kern w:val="0"/>
      <w:sz w:val="22"/>
      <w:lang w:eastAsia="zh-CN"/>
    </w:rPr>
  </w:style>
  <w:style w:type="paragraph" w:customStyle="1" w:styleId="1AF78942978C4CF8A5994F14C511B9CD">
    <w:name w:val="1AF78942978C4CF8A5994F14C511B9CD"/>
    <w:rsid w:val="00054E7B"/>
    <w:pPr>
      <w:spacing w:after="160" w:line="259" w:lineRule="auto"/>
    </w:pPr>
    <w:rPr>
      <w:kern w:val="0"/>
      <w:sz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xcy19970630</CompanyAddress>
  <CompanyPhone>13336077139</CompanyPhone>
  <CompanyFax/>
  <CompanyEmail>584781225@qq.com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9555C-EFA8-4164-86CC-1BEF6C8D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131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Chongyi Xu</dc:creator>
  <cp:keywords>linkedin.com/in/chongyix/</cp:keywords>
  <dc:description/>
  <cp:lastModifiedBy>Chongyi Xu</cp:lastModifiedBy>
  <cp:revision>26</cp:revision>
  <dcterms:created xsi:type="dcterms:W3CDTF">2017-10-23T04:16:00Z</dcterms:created>
  <dcterms:modified xsi:type="dcterms:W3CDTF">2019-10-16T14:34:00Z</dcterms:modified>
  <cp:category/>
  <cp:contentStatus>github.com/Johnnyxcy</cp:contentStatus>
</cp:coreProperties>
</file>